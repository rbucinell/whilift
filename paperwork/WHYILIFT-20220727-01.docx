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alias w:val="Enter company name:"/>
              <w:tag w:val="Enter company name:"/>
              <w:id w:val="-1907209145"/>
              <w:placeholder>
                <w:docPart w:val="F73CE3A4C89C4F9185EE38A2620EFD6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8049DB" w:rsidRDefault="00251380">
                <w:pPr>
                  <w:pStyle w:val="Heading1"/>
                  <w:outlineLvl w:val="0"/>
                </w:pPr>
                <w:r>
                  <w:t>Ryan Bucinell</w:t>
                </w:r>
              </w:p>
            </w:sdtContent>
          </w:sdt>
          <w:p w:rsidR="008049DB" w:rsidRDefault="008049DB">
            <w:pPr>
              <w:pStyle w:val="Slogan"/>
            </w:pPr>
          </w:p>
          <w:p w:rsidR="008049DB" w:rsidRDefault="007C3387">
            <w:r>
              <w:t>35 Country Corner Lane</w:t>
            </w:r>
          </w:p>
          <w:p w:rsidR="00616194" w:rsidRDefault="007C3387">
            <w:r>
              <w:t>Fairport, NY 14450</w:t>
            </w:r>
          </w:p>
          <w:p w:rsidR="008049DB" w:rsidRDefault="00C2579C" w:rsidP="007C3387">
            <w:sdt>
              <w:sdtPr>
                <w:alias w:val="Phone:"/>
                <w:tag w:val="Phone:"/>
                <w:id w:val="-480227063"/>
                <w:placeholder>
                  <w:docPart w:val="C0FE72AE01D8468CA9EF53042D9E2E21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Phone:</w:t>
                </w:r>
              </w:sdtContent>
            </w:sdt>
            <w:r w:rsidR="006A3739">
              <w:t xml:space="preserve"> </w:t>
            </w:r>
            <w:r w:rsidR="007C3387">
              <w:t>518-322-9799</w:t>
            </w:r>
          </w:p>
        </w:tc>
        <w:tc>
          <w:tcPr>
            <w:tcW w:w="5048" w:type="dxa"/>
          </w:tcPr>
          <w:p w:rsidR="008049DB" w:rsidRDefault="00C2579C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0E535F0B781D47D18B50222F850EF618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</w:t>
                </w:r>
              </w:sdtContent>
            </w:sdt>
          </w:p>
          <w:p w:rsidR="008049DB" w:rsidRDefault="00C2579C">
            <w:pPr>
              <w:pStyle w:val="Heading2"/>
              <w:outlineLvl w:val="1"/>
            </w:pPr>
            <w:sdt>
              <w:sdtPr>
                <w:alias w:val="Invoice number:"/>
                <w:tag w:val="Invoice number:"/>
                <w:id w:val="674689995"/>
                <w:placeholder>
                  <w:docPart w:val="F4865DFCA59E4668A899393F5EB12960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Invoice #</w:t>
                </w:r>
              </w:sdtContent>
            </w:sdt>
            <w:r w:rsidR="00CE7F7E">
              <w:t xml:space="preserve"> </w:t>
            </w:r>
            <w:bookmarkStart w:id="0" w:name="_GoBack"/>
            <w:r w:rsidR="00F65B4F">
              <w:t>20220727</w:t>
            </w:r>
            <w:bookmarkEnd w:id="0"/>
            <w:r w:rsidR="007C3387">
              <w:t>-01</w:t>
            </w:r>
          </w:p>
          <w:p w:rsidR="008049DB" w:rsidRDefault="00C2579C" w:rsidP="00F65B4F">
            <w:pPr>
              <w:pStyle w:val="Heading2"/>
              <w:outlineLvl w:val="1"/>
            </w:pPr>
            <w:sdt>
              <w:sdtPr>
                <w:alias w:val="Date:"/>
                <w:tag w:val="Date:"/>
                <w:id w:val="677780987"/>
                <w:placeholder>
                  <w:docPart w:val="467F3A6D48624A49A08285FF94E0828C"/>
                </w:placeholder>
                <w:temporary/>
                <w:showingPlcHdr/>
                <w15:appearance w15:val="hidden"/>
              </w:sdtPr>
              <w:sdtEndPr/>
              <w:sdtContent>
                <w:r w:rsidR="00CE7F7E">
                  <w:t>Date:</w:t>
                </w:r>
              </w:sdtContent>
            </w:sdt>
            <w:r w:rsidR="006A3739">
              <w:t xml:space="preserve"> </w:t>
            </w:r>
            <w:r w:rsidR="00F65B4F">
              <w:t>JUL 27 2022</w:t>
            </w:r>
          </w:p>
        </w:tc>
      </w:tr>
      <w:tr w:rsidR="008049DB" w:rsidTr="00907574">
        <w:trPr>
          <w:trHeight w:val="1440"/>
        </w:trPr>
        <w:tc>
          <w:tcPr>
            <w:tcW w:w="5032" w:type="dxa"/>
          </w:tcPr>
          <w:p w:rsidR="008049DB" w:rsidRDefault="00C2579C" w:rsidP="00251380">
            <w:pPr>
              <w:pStyle w:val="Heading3"/>
              <w:outlineLvl w:val="2"/>
            </w:pPr>
            <w:sdt>
              <w:sdtPr>
                <w:alias w:val="To:"/>
                <w:tag w:val="To:"/>
                <w:id w:val="1990749598"/>
                <w:placeholder>
                  <w:docPart w:val="3B78152EB4DA45F2B566CF24A3F95E3A"/>
                </w:placeholder>
                <w:temporary/>
                <w:showingPlcHdr/>
                <w15:appearance w15:val="hidden"/>
              </w:sdtPr>
              <w:sdtEndPr/>
              <w:sdtContent>
                <w:r w:rsidR="00616194">
                  <w:t>To:</w:t>
                </w:r>
              </w:sdtContent>
            </w:sdt>
          </w:p>
          <w:p w:rsidR="008049DB" w:rsidRDefault="00251380">
            <w:r>
              <w:t>WhyILift.com</w:t>
            </w:r>
          </w:p>
          <w:p w:rsidR="008049DB" w:rsidRDefault="008049DB" w:rsidP="00251380"/>
        </w:tc>
        <w:tc>
          <w:tcPr>
            <w:tcW w:w="5048" w:type="dxa"/>
          </w:tcPr>
          <w:p w:rsidR="008049DB" w:rsidRDefault="008049DB"/>
        </w:tc>
      </w:tr>
    </w:tbl>
    <w:p w:rsidR="00966901" w:rsidRDefault="00966901"/>
    <w:tbl>
      <w:tblPr>
        <w:tblStyle w:val="GridTable1Light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560"/>
        <w:gridCol w:w="1559"/>
        <w:gridCol w:w="4548"/>
        <w:gridCol w:w="1058"/>
        <w:gridCol w:w="1345"/>
      </w:tblGrid>
      <w:tr w:rsidR="00F65B4F" w:rsidTr="00F6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560" w:type="dxa"/>
          </w:tcPr>
          <w:p w:rsidR="00F65B4F" w:rsidRDefault="00F65B4F" w:rsidP="00251380">
            <w:pPr>
              <w:pStyle w:val="Heading4"/>
              <w:outlineLvl w:val="3"/>
            </w:pPr>
            <w:r w:rsidRPr="00F65B4F">
              <w:t>Date</w:t>
            </w:r>
          </w:p>
        </w:tc>
        <w:tc>
          <w:tcPr>
            <w:tcW w:w="1559" w:type="dxa"/>
          </w:tcPr>
          <w:p w:rsidR="00F65B4F" w:rsidRDefault="00F65B4F" w:rsidP="00251380">
            <w:pPr>
              <w:pStyle w:val="Heading4"/>
              <w:outlineLvl w:val="3"/>
            </w:pPr>
            <w:r>
              <w:t>HOURS</w:t>
            </w:r>
          </w:p>
        </w:tc>
        <w:tc>
          <w:tcPr>
            <w:tcW w:w="4548" w:type="dxa"/>
          </w:tcPr>
          <w:p w:rsidR="00F65B4F" w:rsidRDefault="00F65B4F">
            <w:pPr>
              <w:pStyle w:val="Heading4"/>
              <w:outlineLvl w:val="3"/>
            </w:pPr>
            <w:sdt>
              <w:sdtPr>
                <w:alias w:val="Description:"/>
                <w:tag w:val="Description:"/>
                <w:id w:val="1198742974"/>
                <w:placeholder>
                  <w:docPart w:val="BDEF1ADDF7B045E88C182CCB3EF3681F"/>
                </w:placeholder>
                <w:temporary/>
                <w:showingPlcHdr/>
                <w15:appearance w15:val="hidden"/>
              </w:sdtPr>
              <w:sdtContent>
                <w:r>
                  <w:t>DESCRIPTION</w:t>
                </w:r>
              </w:sdtContent>
            </w:sdt>
          </w:p>
        </w:tc>
        <w:tc>
          <w:tcPr>
            <w:tcW w:w="1058" w:type="dxa"/>
          </w:tcPr>
          <w:p w:rsidR="00F65B4F" w:rsidRDefault="00F65B4F" w:rsidP="00251380">
            <w:pPr>
              <w:pStyle w:val="Heading4"/>
              <w:outlineLvl w:val="3"/>
            </w:pPr>
            <w:r>
              <w:t>RATE</w:t>
            </w:r>
          </w:p>
        </w:tc>
        <w:tc>
          <w:tcPr>
            <w:tcW w:w="1345" w:type="dxa"/>
          </w:tcPr>
          <w:p w:rsidR="00F65B4F" w:rsidRDefault="00F65B4F">
            <w:pPr>
              <w:pStyle w:val="Heading4"/>
              <w:outlineLvl w:val="3"/>
            </w:pPr>
            <w:sdt>
              <w:sdtPr>
                <w:alias w:val="Total:"/>
                <w:tag w:val="Total:"/>
                <w:id w:val="-150831350"/>
                <w:placeholder>
                  <w:docPart w:val="F061835775F94115A7437A47CF9582EF"/>
                </w:placeholder>
                <w:temporary/>
                <w:showingPlcHdr/>
                <w15:appearance w15:val="hidden"/>
              </w:sdtPr>
              <w:sdtContent>
                <w:r>
                  <w:t>TOTAL</w:t>
                </w:r>
              </w:sdtContent>
            </w:sdt>
          </w:p>
        </w:tc>
      </w:tr>
      <w:tr w:rsidR="00F65B4F" w:rsidRPr="00F65B4F" w:rsidTr="00F65B4F">
        <w:tc>
          <w:tcPr>
            <w:tcW w:w="1560" w:type="dxa"/>
            <w:vAlign w:val="top"/>
          </w:tcPr>
          <w:p w:rsidR="00F65B4F" w:rsidRPr="00F65B4F" w:rsidRDefault="00F65B4F" w:rsidP="00F65B4F">
            <w:r w:rsidRPr="00F65B4F">
              <w:t>2022-05-07</w:t>
            </w:r>
          </w:p>
        </w:tc>
        <w:tc>
          <w:tcPr>
            <w:tcW w:w="1559" w:type="dxa"/>
            <w:vAlign w:val="top"/>
          </w:tcPr>
          <w:p w:rsidR="00F65B4F" w:rsidRPr="00F65B4F" w:rsidRDefault="00F65B4F" w:rsidP="00F65B4F">
            <w:r w:rsidRPr="00F65B4F">
              <w:t xml:space="preserve">1   </w:t>
            </w:r>
          </w:p>
        </w:tc>
        <w:tc>
          <w:tcPr>
            <w:tcW w:w="4548" w:type="dxa"/>
            <w:vAlign w:val="top"/>
          </w:tcPr>
          <w:p w:rsidR="00F65B4F" w:rsidRPr="00F65B4F" w:rsidRDefault="00F65B4F" w:rsidP="00F65B4F">
            <w:r w:rsidRPr="00F65B4F">
              <w:t xml:space="preserve">Project Initialization + Design            </w:t>
            </w:r>
          </w:p>
        </w:tc>
        <w:tc>
          <w:tcPr>
            <w:tcW w:w="1058" w:type="dxa"/>
            <w:vMerge w:val="restart"/>
            <w:vAlign w:val="top"/>
          </w:tcPr>
          <w:p w:rsidR="00F65B4F" w:rsidRPr="00F65B4F" w:rsidRDefault="00F65B4F" w:rsidP="00F65B4F">
            <w:r>
              <w:t>$50/</w:t>
            </w:r>
            <w:proofErr w:type="spellStart"/>
            <w:r>
              <w:t>hr</w:t>
            </w:r>
            <w:proofErr w:type="spellEnd"/>
          </w:p>
        </w:tc>
        <w:tc>
          <w:tcPr>
            <w:tcW w:w="1345" w:type="dxa"/>
          </w:tcPr>
          <w:p w:rsidR="00F65B4F" w:rsidRPr="00F65B4F" w:rsidRDefault="00F65B4F" w:rsidP="00F65B4F">
            <w:pPr>
              <w:pStyle w:val="Amount"/>
            </w:pPr>
            <w:r>
              <w:t>$50</w:t>
            </w:r>
          </w:p>
        </w:tc>
      </w:tr>
      <w:tr w:rsidR="00F65B4F" w:rsidRPr="00F65B4F" w:rsidTr="00F65B4F">
        <w:tc>
          <w:tcPr>
            <w:tcW w:w="1560" w:type="dxa"/>
            <w:vAlign w:val="top"/>
          </w:tcPr>
          <w:p w:rsidR="00F65B4F" w:rsidRPr="00F65B4F" w:rsidRDefault="00F65B4F" w:rsidP="00F65B4F">
            <w:r w:rsidRPr="00F65B4F">
              <w:t>2022-05-18</w:t>
            </w:r>
          </w:p>
        </w:tc>
        <w:tc>
          <w:tcPr>
            <w:tcW w:w="1559" w:type="dxa"/>
            <w:vAlign w:val="top"/>
          </w:tcPr>
          <w:p w:rsidR="00F65B4F" w:rsidRPr="00F65B4F" w:rsidRDefault="00F65B4F" w:rsidP="00F65B4F">
            <w:r w:rsidRPr="00F65B4F">
              <w:t xml:space="preserve">0.5 </w:t>
            </w:r>
          </w:p>
        </w:tc>
        <w:tc>
          <w:tcPr>
            <w:tcW w:w="4548" w:type="dxa"/>
            <w:vAlign w:val="top"/>
          </w:tcPr>
          <w:p w:rsidR="00F65B4F" w:rsidRPr="00F65B4F" w:rsidRDefault="00F65B4F" w:rsidP="00F65B4F">
            <w:r w:rsidRPr="00F65B4F">
              <w:t xml:space="preserve">Navigation Menu Development                </w:t>
            </w:r>
          </w:p>
        </w:tc>
        <w:tc>
          <w:tcPr>
            <w:tcW w:w="1058" w:type="dxa"/>
            <w:vMerge/>
            <w:vAlign w:val="top"/>
          </w:tcPr>
          <w:p w:rsidR="00F65B4F" w:rsidRPr="00F65B4F" w:rsidRDefault="00F65B4F" w:rsidP="00F65B4F"/>
        </w:tc>
        <w:tc>
          <w:tcPr>
            <w:tcW w:w="1345" w:type="dxa"/>
          </w:tcPr>
          <w:p w:rsidR="00F65B4F" w:rsidRPr="00F65B4F" w:rsidRDefault="00F65B4F" w:rsidP="00F65B4F">
            <w:pPr>
              <w:jc w:val="right"/>
            </w:pPr>
            <w:r>
              <w:t>$25</w:t>
            </w:r>
          </w:p>
        </w:tc>
      </w:tr>
      <w:tr w:rsidR="00F65B4F" w:rsidRPr="00F65B4F" w:rsidTr="00F65B4F">
        <w:tc>
          <w:tcPr>
            <w:tcW w:w="1560" w:type="dxa"/>
            <w:vAlign w:val="top"/>
          </w:tcPr>
          <w:p w:rsidR="00F65B4F" w:rsidRPr="00F65B4F" w:rsidRDefault="00F65B4F" w:rsidP="00F65B4F">
            <w:r w:rsidRPr="00F65B4F">
              <w:t>2022-05-24</w:t>
            </w:r>
          </w:p>
        </w:tc>
        <w:tc>
          <w:tcPr>
            <w:tcW w:w="1559" w:type="dxa"/>
            <w:vAlign w:val="top"/>
          </w:tcPr>
          <w:p w:rsidR="00F65B4F" w:rsidRPr="00F65B4F" w:rsidRDefault="00F65B4F" w:rsidP="00F65B4F">
            <w:r w:rsidRPr="00F65B4F">
              <w:t xml:space="preserve">2   </w:t>
            </w:r>
          </w:p>
        </w:tc>
        <w:tc>
          <w:tcPr>
            <w:tcW w:w="4548" w:type="dxa"/>
            <w:vAlign w:val="top"/>
          </w:tcPr>
          <w:p w:rsidR="00F65B4F" w:rsidRPr="00F65B4F" w:rsidRDefault="00F65B4F" w:rsidP="00F65B4F">
            <w:r w:rsidRPr="00F65B4F">
              <w:t xml:space="preserve">Mission Statement Development              </w:t>
            </w:r>
          </w:p>
        </w:tc>
        <w:tc>
          <w:tcPr>
            <w:tcW w:w="1058" w:type="dxa"/>
            <w:vMerge/>
            <w:vAlign w:val="top"/>
          </w:tcPr>
          <w:p w:rsidR="00F65B4F" w:rsidRPr="00F65B4F" w:rsidRDefault="00F65B4F" w:rsidP="00F65B4F"/>
        </w:tc>
        <w:tc>
          <w:tcPr>
            <w:tcW w:w="1345" w:type="dxa"/>
          </w:tcPr>
          <w:p w:rsidR="00F65B4F" w:rsidRPr="00F65B4F" w:rsidRDefault="00F65B4F" w:rsidP="00F65B4F">
            <w:pPr>
              <w:jc w:val="right"/>
            </w:pPr>
            <w:r>
              <w:t>$100</w:t>
            </w:r>
          </w:p>
        </w:tc>
      </w:tr>
      <w:tr w:rsidR="00F65B4F" w:rsidRPr="00F65B4F" w:rsidTr="00F65B4F">
        <w:tc>
          <w:tcPr>
            <w:tcW w:w="1560" w:type="dxa"/>
            <w:vAlign w:val="top"/>
          </w:tcPr>
          <w:p w:rsidR="00F65B4F" w:rsidRPr="00F65B4F" w:rsidRDefault="00F65B4F" w:rsidP="00F65B4F">
            <w:r w:rsidRPr="00F65B4F">
              <w:t>2022-06-8</w:t>
            </w:r>
          </w:p>
        </w:tc>
        <w:tc>
          <w:tcPr>
            <w:tcW w:w="1559" w:type="dxa"/>
            <w:vAlign w:val="top"/>
          </w:tcPr>
          <w:p w:rsidR="00F65B4F" w:rsidRPr="00F65B4F" w:rsidRDefault="00F65B4F" w:rsidP="00F65B4F">
            <w:r w:rsidRPr="00F65B4F">
              <w:t xml:space="preserve">0.5 </w:t>
            </w:r>
          </w:p>
        </w:tc>
        <w:tc>
          <w:tcPr>
            <w:tcW w:w="4548" w:type="dxa"/>
            <w:vAlign w:val="top"/>
          </w:tcPr>
          <w:p w:rsidR="00F65B4F" w:rsidRPr="00F65B4F" w:rsidRDefault="00F65B4F" w:rsidP="00F65B4F">
            <w:r w:rsidRPr="00F65B4F">
              <w:t xml:space="preserve">Footer and L&amp;F </w:t>
            </w:r>
            <w:r w:rsidR="00C31D61" w:rsidRPr="00F65B4F">
              <w:t>adjustments</w:t>
            </w:r>
            <w:r w:rsidRPr="00F65B4F">
              <w:t xml:space="preserve">                  </w:t>
            </w:r>
          </w:p>
        </w:tc>
        <w:tc>
          <w:tcPr>
            <w:tcW w:w="1058" w:type="dxa"/>
            <w:vMerge/>
            <w:vAlign w:val="top"/>
          </w:tcPr>
          <w:p w:rsidR="00F65B4F" w:rsidRPr="00F65B4F" w:rsidRDefault="00F65B4F" w:rsidP="00F65B4F"/>
        </w:tc>
        <w:tc>
          <w:tcPr>
            <w:tcW w:w="1345" w:type="dxa"/>
          </w:tcPr>
          <w:p w:rsidR="00F65B4F" w:rsidRPr="00F65B4F" w:rsidRDefault="00F65B4F" w:rsidP="00F65B4F">
            <w:pPr>
              <w:jc w:val="right"/>
            </w:pPr>
            <w:r>
              <w:t>$25</w:t>
            </w:r>
          </w:p>
        </w:tc>
      </w:tr>
      <w:tr w:rsidR="00F65B4F" w:rsidRPr="00F65B4F" w:rsidTr="00F65B4F">
        <w:tc>
          <w:tcPr>
            <w:tcW w:w="1560" w:type="dxa"/>
            <w:vAlign w:val="top"/>
          </w:tcPr>
          <w:p w:rsidR="00F65B4F" w:rsidRPr="00F65B4F" w:rsidRDefault="00F65B4F" w:rsidP="00F65B4F">
            <w:r w:rsidRPr="00F65B4F">
              <w:t>2022-06-9</w:t>
            </w:r>
          </w:p>
        </w:tc>
        <w:tc>
          <w:tcPr>
            <w:tcW w:w="1559" w:type="dxa"/>
            <w:vAlign w:val="top"/>
          </w:tcPr>
          <w:p w:rsidR="00F65B4F" w:rsidRPr="00F65B4F" w:rsidRDefault="00F65B4F" w:rsidP="00F65B4F">
            <w:r w:rsidRPr="00F65B4F">
              <w:t xml:space="preserve">2   </w:t>
            </w:r>
          </w:p>
        </w:tc>
        <w:tc>
          <w:tcPr>
            <w:tcW w:w="4548" w:type="dxa"/>
            <w:vAlign w:val="top"/>
          </w:tcPr>
          <w:p w:rsidR="00F65B4F" w:rsidRPr="00F65B4F" w:rsidRDefault="00F65B4F" w:rsidP="00C31D61">
            <w:r w:rsidRPr="00F65B4F">
              <w:t>our-history, site-</w:t>
            </w:r>
            <w:proofErr w:type="spellStart"/>
            <w:r w:rsidRPr="00F65B4F">
              <w:t>directy</w:t>
            </w:r>
            <w:proofErr w:type="spellEnd"/>
            <w:r w:rsidRPr="00F65B4F">
              <w:t xml:space="preserve">, &amp; </w:t>
            </w:r>
            <w:r w:rsidR="00C31D61" w:rsidRPr="00F65B4F">
              <w:t>Anderson</w:t>
            </w:r>
            <w:r w:rsidRPr="00F65B4F">
              <w:t xml:space="preserve"> </w:t>
            </w:r>
            <w:r w:rsidR="00C31D61">
              <w:t>A</w:t>
            </w:r>
            <w:r w:rsidRPr="00F65B4F">
              <w:t>ward</w:t>
            </w:r>
          </w:p>
        </w:tc>
        <w:tc>
          <w:tcPr>
            <w:tcW w:w="1058" w:type="dxa"/>
            <w:vMerge/>
            <w:vAlign w:val="top"/>
          </w:tcPr>
          <w:p w:rsidR="00F65B4F" w:rsidRPr="00F65B4F" w:rsidRDefault="00F65B4F" w:rsidP="00F65B4F"/>
        </w:tc>
        <w:tc>
          <w:tcPr>
            <w:tcW w:w="1345" w:type="dxa"/>
          </w:tcPr>
          <w:p w:rsidR="00F65B4F" w:rsidRPr="00F65B4F" w:rsidRDefault="00F65B4F" w:rsidP="00F65B4F">
            <w:pPr>
              <w:jc w:val="right"/>
            </w:pPr>
            <w:r>
              <w:t>$100</w:t>
            </w:r>
          </w:p>
        </w:tc>
      </w:tr>
      <w:tr w:rsidR="00F65B4F" w:rsidRPr="00F65B4F" w:rsidTr="00F65B4F">
        <w:tc>
          <w:tcPr>
            <w:tcW w:w="1560" w:type="dxa"/>
            <w:vAlign w:val="top"/>
          </w:tcPr>
          <w:p w:rsidR="00F65B4F" w:rsidRPr="00F65B4F" w:rsidRDefault="00F65B4F" w:rsidP="00F65B4F">
            <w:r w:rsidRPr="00F65B4F">
              <w:t>2022-06-10</w:t>
            </w:r>
          </w:p>
        </w:tc>
        <w:tc>
          <w:tcPr>
            <w:tcW w:w="1559" w:type="dxa"/>
            <w:vAlign w:val="top"/>
          </w:tcPr>
          <w:p w:rsidR="00F65B4F" w:rsidRPr="00F65B4F" w:rsidRDefault="00F65B4F" w:rsidP="00F65B4F">
            <w:r w:rsidRPr="00F65B4F">
              <w:t xml:space="preserve">2   </w:t>
            </w:r>
          </w:p>
        </w:tc>
        <w:tc>
          <w:tcPr>
            <w:tcW w:w="4548" w:type="dxa"/>
            <w:vAlign w:val="top"/>
          </w:tcPr>
          <w:p w:rsidR="00F65B4F" w:rsidRPr="00F65B4F" w:rsidRDefault="00F65B4F" w:rsidP="00F65B4F">
            <w:r w:rsidRPr="00F65B4F">
              <w:t xml:space="preserve">Chat form (behavior, responsive)           </w:t>
            </w:r>
          </w:p>
        </w:tc>
        <w:tc>
          <w:tcPr>
            <w:tcW w:w="1058" w:type="dxa"/>
            <w:vMerge/>
            <w:vAlign w:val="top"/>
          </w:tcPr>
          <w:p w:rsidR="00F65B4F" w:rsidRPr="00F65B4F" w:rsidRDefault="00F65B4F" w:rsidP="00F65B4F"/>
        </w:tc>
        <w:tc>
          <w:tcPr>
            <w:tcW w:w="1345" w:type="dxa"/>
          </w:tcPr>
          <w:p w:rsidR="00F65B4F" w:rsidRPr="00F65B4F" w:rsidRDefault="00F65B4F" w:rsidP="00F65B4F">
            <w:pPr>
              <w:jc w:val="right"/>
            </w:pPr>
            <w:r>
              <w:t>$100</w:t>
            </w:r>
          </w:p>
        </w:tc>
      </w:tr>
      <w:tr w:rsidR="00F65B4F" w:rsidRPr="00F65B4F" w:rsidTr="00F65B4F">
        <w:tc>
          <w:tcPr>
            <w:tcW w:w="1560" w:type="dxa"/>
            <w:vAlign w:val="top"/>
          </w:tcPr>
          <w:p w:rsidR="00F65B4F" w:rsidRPr="00F65B4F" w:rsidRDefault="00F65B4F" w:rsidP="00F65B4F">
            <w:r w:rsidRPr="00F65B4F">
              <w:t>2022-06-30</w:t>
            </w:r>
          </w:p>
        </w:tc>
        <w:tc>
          <w:tcPr>
            <w:tcW w:w="1559" w:type="dxa"/>
            <w:vAlign w:val="top"/>
          </w:tcPr>
          <w:p w:rsidR="00F65B4F" w:rsidRPr="00F65B4F" w:rsidRDefault="00F65B4F" w:rsidP="00F65B4F">
            <w:r w:rsidRPr="00F65B4F">
              <w:t xml:space="preserve">1.5 </w:t>
            </w:r>
          </w:p>
        </w:tc>
        <w:tc>
          <w:tcPr>
            <w:tcW w:w="4548" w:type="dxa"/>
            <w:vAlign w:val="top"/>
          </w:tcPr>
          <w:p w:rsidR="00F65B4F" w:rsidRPr="00F65B4F" w:rsidRDefault="00F65B4F" w:rsidP="00F65B4F">
            <w:r w:rsidRPr="00F65B4F">
              <w:t xml:space="preserve">Navigation Bar requirements changes        </w:t>
            </w:r>
          </w:p>
        </w:tc>
        <w:tc>
          <w:tcPr>
            <w:tcW w:w="1058" w:type="dxa"/>
            <w:vMerge/>
            <w:vAlign w:val="top"/>
          </w:tcPr>
          <w:p w:rsidR="00F65B4F" w:rsidRPr="00F65B4F" w:rsidRDefault="00F65B4F" w:rsidP="00F65B4F"/>
        </w:tc>
        <w:tc>
          <w:tcPr>
            <w:tcW w:w="1345" w:type="dxa"/>
          </w:tcPr>
          <w:p w:rsidR="00F65B4F" w:rsidRPr="00F65B4F" w:rsidRDefault="00F65B4F" w:rsidP="00F65B4F">
            <w:pPr>
              <w:jc w:val="right"/>
            </w:pPr>
            <w:r>
              <w:t>$</w:t>
            </w:r>
            <w:r>
              <w:t>75</w:t>
            </w:r>
          </w:p>
        </w:tc>
      </w:tr>
      <w:tr w:rsidR="00F65B4F" w:rsidRPr="00F65B4F" w:rsidTr="00F65B4F">
        <w:tc>
          <w:tcPr>
            <w:tcW w:w="1560" w:type="dxa"/>
            <w:vAlign w:val="top"/>
          </w:tcPr>
          <w:p w:rsidR="00F65B4F" w:rsidRPr="00F65B4F" w:rsidRDefault="00F65B4F" w:rsidP="00F65B4F">
            <w:r w:rsidRPr="00F65B4F">
              <w:t>2022-07-07</w:t>
            </w:r>
          </w:p>
        </w:tc>
        <w:tc>
          <w:tcPr>
            <w:tcW w:w="1559" w:type="dxa"/>
            <w:vAlign w:val="top"/>
          </w:tcPr>
          <w:p w:rsidR="00F65B4F" w:rsidRPr="00F65B4F" w:rsidRDefault="00F65B4F" w:rsidP="00F65B4F">
            <w:r w:rsidRPr="00F65B4F">
              <w:t xml:space="preserve">0.5 </w:t>
            </w:r>
          </w:p>
        </w:tc>
        <w:tc>
          <w:tcPr>
            <w:tcW w:w="4548" w:type="dxa"/>
            <w:vAlign w:val="top"/>
          </w:tcPr>
          <w:p w:rsidR="00F65B4F" w:rsidRPr="00F65B4F" w:rsidRDefault="00F65B4F" w:rsidP="00F65B4F">
            <w:r w:rsidRPr="00F65B4F">
              <w:t xml:space="preserve">image icon changes                         </w:t>
            </w:r>
          </w:p>
        </w:tc>
        <w:tc>
          <w:tcPr>
            <w:tcW w:w="1058" w:type="dxa"/>
            <w:vMerge/>
            <w:vAlign w:val="top"/>
          </w:tcPr>
          <w:p w:rsidR="00F65B4F" w:rsidRPr="00F65B4F" w:rsidRDefault="00F65B4F" w:rsidP="00F65B4F"/>
        </w:tc>
        <w:tc>
          <w:tcPr>
            <w:tcW w:w="1345" w:type="dxa"/>
          </w:tcPr>
          <w:p w:rsidR="00F65B4F" w:rsidRPr="00F65B4F" w:rsidRDefault="00F65B4F" w:rsidP="00F65B4F">
            <w:pPr>
              <w:jc w:val="right"/>
            </w:pPr>
            <w:r>
              <w:t>$25</w:t>
            </w:r>
          </w:p>
        </w:tc>
      </w:tr>
      <w:tr w:rsidR="00F65B4F" w:rsidRPr="00F65B4F" w:rsidTr="00F65B4F">
        <w:tc>
          <w:tcPr>
            <w:tcW w:w="1560" w:type="dxa"/>
            <w:vAlign w:val="top"/>
          </w:tcPr>
          <w:p w:rsidR="00F65B4F" w:rsidRPr="00F65B4F" w:rsidRDefault="00F65B4F" w:rsidP="00F65B4F">
            <w:r w:rsidRPr="00F65B4F">
              <w:t>2022-07-26</w:t>
            </w:r>
          </w:p>
        </w:tc>
        <w:tc>
          <w:tcPr>
            <w:tcW w:w="1559" w:type="dxa"/>
            <w:vAlign w:val="top"/>
          </w:tcPr>
          <w:p w:rsidR="00F65B4F" w:rsidRPr="00F65B4F" w:rsidRDefault="00F65B4F" w:rsidP="00F65B4F">
            <w:r w:rsidRPr="00F65B4F">
              <w:t xml:space="preserve">0.5 </w:t>
            </w:r>
          </w:p>
        </w:tc>
        <w:tc>
          <w:tcPr>
            <w:tcW w:w="4548" w:type="dxa"/>
            <w:vAlign w:val="top"/>
          </w:tcPr>
          <w:p w:rsidR="00F65B4F" w:rsidRPr="00F65B4F" w:rsidRDefault="00F65B4F" w:rsidP="00F65B4F">
            <w:r w:rsidRPr="00F65B4F">
              <w:t>state-hof-requirements-1</w:t>
            </w:r>
          </w:p>
        </w:tc>
        <w:tc>
          <w:tcPr>
            <w:tcW w:w="1058" w:type="dxa"/>
            <w:vMerge/>
            <w:vAlign w:val="top"/>
          </w:tcPr>
          <w:p w:rsidR="00F65B4F" w:rsidRPr="00F65B4F" w:rsidRDefault="00F65B4F" w:rsidP="00F65B4F"/>
        </w:tc>
        <w:tc>
          <w:tcPr>
            <w:tcW w:w="1345" w:type="dxa"/>
          </w:tcPr>
          <w:p w:rsidR="00F65B4F" w:rsidRPr="00F65B4F" w:rsidRDefault="00F65B4F" w:rsidP="00F65B4F">
            <w:pPr>
              <w:jc w:val="right"/>
            </w:pPr>
            <w:r>
              <w:t>$25</w:t>
            </w:r>
          </w:p>
        </w:tc>
      </w:tr>
    </w:tbl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909"/>
        <w:gridCol w:w="1349"/>
      </w:tblGrid>
      <w:tr w:rsidR="008049DB" w:rsidRPr="00F65B4F" w:rsidTr="001A7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:rsidR="008049DB" w:rsidRPr="00F65B4F" w:rsidRDefault="008049DB">
            <w:pPr>
              <w:spacing w:line="264" w:lineRule="auto"/>
              <w:rPr>
                <w:b w:val="0"/>
              </w:rPr>
            </w:pPr>
          </w:p>
        </w:tc>
        <w:sdt>
          <w:sdtPr>
            <w:rPr>
              <w:b w:val="0"/>
            </w:rPr>
            <w:alias w:val="Subtotal:"/>
            <w:tag w:val="Subtotal:"/>
            <w:id w:val="2136441839"/>
            <w:placeholder>
              <w:docPart w:val="B9D4A7B68F9F44199CF3E3037EE090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909" w:type="dxa"/>
                <w:tcBorders>
                  <w:right w:val="single" w:sz="4" w:space="0" w:color="A6A6A6" w:themeColor="background1" w:themeShade="A6"/>
                </w:tcBorders>
              </w:tcPr>
              <w:p w:rsidR="008049DB" w:rsidRPr="00F65B4F" w:rsidRDefault="00934F6F">
                <w:pPr>
                  <w:pStyle w:val="Heading2"/>
                  <w:spacing w:line="264" w:lineRule="auto"/>
                  <w:outlineLvl w:val="1"/>
                  <w:rPr>
                    <w:b w:val="0"/>
                  </w:rPr>
                </w:pPr>
                <w:r w:rsidRPr="00F65B4F">
                  <w:rPr>
                    <w:b w:val="0"/>
                  </w:rPr>
                  <w:t>SUBTOTAL</w:t>
                </w:r>
              </w:p>
            </w:tc>
          </w:sdtContent>
        </w:sdt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Pr="00F65B4F" w:rsidRDefault="00C31D61">
            <w:pPr>
              <w:pStyle w:val="Amount"/>
              <w:spacing w:line="264" w:lineRule="auto"/>
              <w:rPr>
                <w:b w:val="0"/>
              </w:rPr>
            </w:pPr>
            <w:r>
              <w:rPr>
                <w:b w:val="0"/>
              </w:rPr>
              <w:t xml:space="preserve">(10.5 </w:t>
            </w:r>
            <w:proofErr w:type="spellStart"/>
            <w:r>
              <w:rPr>
                <w:b w:val="0"/>
              </w:rPr>
              <w:t>hrs</w:t>
            </w:r>
            <w:proofErr w:type="spellEnd"/>
            <w:r>
              <w:rPr>
                <w:b w:val="0"/>
              </w:rPr>
              <w:t xml:space="preserve">) </w:t>
            </w:r>
            <w:r w:rsidR="00F65B4F">
              <w:rPr>
                <w:b w:val="0"/>
              </w:rPr>
              <w:t>$525</w:t>
            </w:r>
          </w:p>
        </w:tc>
      </w:tr>
      <w:tr w:rsidR="008049DB" w:rsidTr="001A7B61"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:rsidR="008049DB" w:rsidRDefault="001A7B61" w:rsidP="001A7B61">
            <w:pPr>
              <w:pStyle w:val="Heading2"/>
              <w:spacing w:line="264" w:lineRule="auto"/>
              <w:outlineLvl w:val="1"/>
            </w:pPr>
            <w:r>
              <w:t>Discount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F65B4F">
            <w:pPr>
              <w:pStyle w:val="Amount"/>
              <w:spacing w:line="264" w:lineRule="auto"/>
            </w:pPr>
            <w:r>
              <w:t>10%</w:t>
            </w:r>
          </w:p>
        </w:tc>
      </w:tr>
      <w:tr w:rsidR="001A7B61" w:rsidTr="001A7B61">
        <w:tc>
          <w:tcPr>
            <w:tcW w:w="1817" w:type="dxa"/>
          </w:tcPr>
          <w:p w:rsidR="001A7B61" w:rsidRDefault="001A7B61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:rsidR="001A7B61" w:rsidRDefault="00C2579C">
            <w:pPr>
              <w:pStyle w:val="Heading2"/>
              <w:spacing w:line="264" w:lineRule="auto"/>
              <w:outlineLvl w:val="1"/>
            </w:pPr>
            <w:sdt>
              <w:sdtPr>
                <w:alias w:val="Total due:"/>
                <w:tag w:val="Total due:"/>
                <w:id w:val="2003691622"/>
                <w:placeholder>
                  <w:docPart w:val="12F8965626E244EF82CB36D926E29D0A"/>
                </w:placeholder>
                <w:temporary/>
                <w:showingPlcHdr/>
                <w15:appearance w15:val="hidden"/>
              </w:sdtPr>
              <w:sdtEndPr/>
              <w:sdtContent>
                <w:r w:rsidR="001A7B61">
                  <w:t>TOTAL due</w:t>
                </w:r>
              </w:sdtContent>
            </w:sdt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1A7B61" w:rsidRDefault="00F65B4F" w:rsidP="00F65B4F">
            <w:pPr>
              <w:pStyle w:val="Amount"/>
              <w:spacing w:line="264" w:lineRule="auto"/>
            </w:pPr>
            <w:r>
              <w:rPr>
                <w:b/>
              </w:rPr>
              <w:t>$</w:t>
            </w:r>
            <w:r>
              <w:rPr>
                <w:b/>
              </w:rPr>
              <w:t>472.50</w:t>
            </w:r>
          </w:p>
        </w:tc>
      </w:tr>
    </w:tbl>
    <w:p w:rsidR="008049DB" w:rsidRDefault="001A7B61">
      <w:pPr>
        <w:pStyle w:val="Instructions"/>
      </w:pPr>
      <w:r>
        <w:t xml:space="preserve">Forms of payment: </w:t>
      </w:r>
      <w:hyperlink r:id="rId7" w:history="1">
        <w:proofErr w:type="spellStart"/>
        <w:r w:rsidRPr="00251380">
          <w:rPr>
            <w:rStyle w:val="Hyperlink"/>
          </w:rPr>
          <w:t>Venmo</w:t>
        </w:r>
        <w:proofErr w:type="spellEnd"/>
      </w:hyperlink>
      <w:r>
        <w:t xml:space="preserve">, </w:t>
      </w:r>
      <w:hyperlink r:id="rId8" w:history="1">
        <w:proofErr w:type="spellStart"/>
        <w:r w:rsidRPr="00251380">
          <w:rPr>
            <w:rStyle w:val="Hyperlink"/>
          </w:rPr>
          <w:t>Paypal</w:t>
        </w:r>
        <w:proofErr w:type="spellEnd"/>
      </w:hyperlink>
      <w:r>
        <w:t>, Cash or Check (made to:</w:t>
      </w:r>
      <w:r w:rsidR="00A93410">
        <w:t xml:space="preserve"> </w:t>
      </w:r>
      <w:sdt>
        <w:sdtPr>
          <w:alias w:val="Company name:"/>
          <w:tag w:val="Company name:"/>
          <w:id w:val="-1511823771"/>
          <w:placeholder>
            <w:docPart w:val="A7B8537219A14985B0F9EF27D033811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251380">
            <w:t>Ryan Bucinell</w:t>
          </w:r>
        </w:sdtContent>
      </w:sdt>
    </w:p>
    <w:p w:rsidR="008049DB" w:rsidRDefault="00C2579C">
      <w:pPr>
        <w:pStyle w:val="Instructions"/>
      </w:pPr>
      <w:sdt>
        <w:sdtPr>
          <w:alias w:val="If you have any questions concerning this invoice, contact:"/>
          <w:tag w:val="If you have any questions concerning this invoice, contact:"/>
          <w:id w:val="1546801935"/>
          <w:placeholder>
            <w:docPart w:val="00BE2E0A661C41A4B650E49A7F6B3406"/>
          </w:placeholder>
          <w:temporary/>
          <w:showingPlcHdr/>
          <w15:appearance w15:val="hidden"/>
        </w:sdtPr>
        <w:sdtEndPr/>
        <w:sdtContent>
          <w:r w:rsidR="00616194">
            <w:t>If you have any questions concerning this invoice</w:t>
          </w:r>
        </w:sdtContent>
      </w:sdt>
      <w:r w:rsidR="00616194">
        <w:t xml:space="preserve">, </w:t>
      </w:r>
      <w:sdt>
        <w:sdtPr>
          <w:alias w:val="Contact:"/>
          <w:tag w:val="Contact:"/>
          <w:id w:val="594608141"/>
          <w:placeholder>
            <w:docPart w:val="E365AF200D354200BBC4EF0DFF3FB3A0"/>
          </w:placeholder>
          <w:temporary/>
          <w:showingPlcHdr/>
          <w15:appearance w15:val="hidden"/>
        </w:sdtPr>
        <w:sdtEndPr/>
        <w:sdtContent>
          <w:r w:rsidR="00616194">
            <w:t>contact</w:t>
          </w:r>
        </w:sdtContent>
      </w:sdt>
      <w:r w:rsidR="00616194">
        <w:t xml:space="preserve"> </w:t>
      </w:r>
      <w:r w:rsidR="001A7B61">
        <w:t>me.</w:t>
      </w:r>
    </w:p>
    <w:p w:rsidR="00251380" w:rsidRPr="001A7B61" w:rsidRDefault="00251380" w:rsidP="00251380">
      <w:pPr>
        <w:pStyle w:val="ThankYou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3256FAC9" wp14:editId="4DDFCC9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371725" cy="2728595"/>
            <wp:effectExtent l="0" t="0" r="9525" b="0"/>
            <wp:wrapTight wrapText="bothSides">
              <wp:wrapPolygon edited="0">
                <wp:start x="0" y="0"/>
                <wp:lineTo x="0" y="21414"/>
                <wp:lineTo x="21513" y="21414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alias w:val="Thank your for your business:"/>
          <w:tag w:val="Thank your for your business:"/>
          <w:id w:val="1216170115"/>
          <w:placeholder>
            <w:docPart w:val="9724D0F7C5754FDF99332942CFD7E2C3"/>
          </w:placeholder>
          <w:temporary/>
          <w:showingPlcHdr/>
          <w15:appearance w15:val="hidden"/>
        </w:sdtPr>
        <w:sdtEndPr/>
        <w:sdtContent>
          <w:r w:rsidR="00616194">
            <w:t>Thank you for your business!</w:t>
          </w:r>
        </w:sdtContent>
      </w:sdt>
    </w:p>
    <w:sectPr w:rsidR="00251380" w:rsidRPr="001A7B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79C" w:rsidRDefault="00C2579C">
      <w:pPr>
        <w:spacing w:line="240" w:lineRule="auto"/>
      </w:pPr>
      <w:r>
        <w:separator/>
      </w:r>
    </w:p>
  </w:endnote>
  <w:endnote w:type="continuationSeparator" w:id="0">
    <w:p w:rsidR="00C2579C" w:rsidRDefault="00C25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B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79C" w:rsidRDefault="00C2579C">
      <w:pPr>
        <w:spacing w:line="240" w:lineRule="auto"/>
      </w:pPr>
      <w:r>
        <w:separator/>
      </w:r>
    </w:p>
  </w:footnote>
  <w:footnote w:type="continuationSeparator" w:id="0">
    <w:p w:rsidR="00C2579C" w:rsidRDefault="00C257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78"/>
    <w:rsid w:val="000476C4"/>
    <w:rsid w:val="00055AF8"/>
    <w:rsid w:val="001A7B61"/>
    <w:rsid w:val="00251380"/>
    <w:rsid w:val="002558FA"/>
    <w:rsid w:val="00323F56"/>
    <w:rsid w:val="003667F4"/>
    <w:rsid w:val="00616194"/>
    <w:rsid w:val="006A3739"/>
    <w:rsid w:val="007577D4"/>
    <w:rsid w:val="00793AFB"/>
    <w:rsid w:val="007C3387"/>
    <w:rsid w:val="007D3668"/>
    <w:rsid w:val="008049DB"/>
    <w:rsid w:val="00823378"/>
    <w:rsid w:val="00837ECD"/>
    <w:rsid w:val="00907574"/>
    <w:rsid w:val="00934F6F"/>
    <w:rsid w:val="00966901"/>
    <w:rsid w:val="00981A82"/>
    <w:rsid w:val="00A93410"/>
    <w:rsid w:val="00B101AB"/>
    <w:rsid w:val="00B76A92"/>
    <w:rsid w:val="00BB4862"/>
    <w:rsid w:val="00BF2506"/>
    <w:rsid w:val="00C2579C"/>
    <w:rsid w:val="00C3067E"/>
    <w:rsid w:val="00C31D61"/>
    <w:rsid w:val="00CE7F7E"/>
    <w:rsid w:val="00CF07F2"/>
    <w:rsid w:val="00D934CD"/>
    <w:rsid w:val="00E9657B"/>
    <w:rsid w:val="00F6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BF502-AB3F-4693-A886-DEA99528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51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pal.com/paypalme/rbucinell/180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enmo.com/u/rbucinell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Invo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CE3A4C89C4F9185EE38A2620EF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74D18-D43B-44B4-86C9-2684907D5F4C}"/>
      </w:docPartPr>
      <w:docPartBody>
        <w:p w:rsidR="00BA6555" w:rsidRDefault="00711BF9">
          <w:pPr>
            <w:pStyle w:val="F73CE3A4C89C4F9185EE38A2620EFD6D"/>
          </w:pPr>
          <w:r>
            <w:t>Company Name</w:t>
          </w:r>
        </w:p>
      </w:docPartBody>
    </w:docPart>
    <w:docPart>
      <w:docPartPr>
        <w:name w:val="C0FE72AE01D8468CA9EF53042D9E2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E27C7-5E52-41B7-95F6-C516105675C0}"/>
      </w:docPartPr>
      <w:docPartBody>
        <w:p w:rsidR="00BA6555" w:rsidRDefault="00711BF9">
          <w:pPr>
            <w:pStyle w:val="C0FE72AE01D8468CA9EF53042D9E2E21"/>
          </w:pPr>
          <w:r>
            <w:t>Phone:</w:t>
          </w:r>
        </w:p>
      </w:docPartBody>
    </w:docPart>
    <w:docPart>
      <w:docPartPr>
        <w:name w:val="0E535F0B781D47D18B50222F850EF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EE2D9-D128-4DA2-A88C-77A332B63C87}"/>
      </w:docPartPr>
      <w:docPartBody>
        <w:p w:rsidR="00BA6555" w:rsidRDefault="00711BF9">
          <w:pPr>
            <w:pStyle w:val="0E535F0B781D47D18B50222F850EF618"/>
          </w:pPr>
          <w:r>
            <w:t>INVOICE</w:t>
          </w:r>
        </w:p>
      </w:docPartBody>
    </w:docPart>
    <w:docPart>
      <w:docPartPr>
        <w:name w:val="F4865DFCA59E4668A899393F5EB12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7B3E-5948-410E-A360-0A35156C6F0D}"/>
      </w:docPartPr>
      <w:docPartBody>
        <w:p w:rsidR="00BA6555" w:rsidRDefault="00711BF9">
          <w:pPr>
            <w:pStyle w:val="F4865DFCA59E4668A899393F5EB12960"/>
          </w:pPr>
          <w:r>
            <w:t>Invoice #</w:t>
          </w:r>
        </w:p>
      </w:docPartBody>
    </w:docPart>
    <w:docPart>
      <w:docPartPr>
        <w:name w:val="467F3A6D48624A49A08285FF94E0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8EF89-4835-4548-8032-F1471FFE9B77}"/>
      </w:docPartPr>
      <w:docPartBody>
        <w:p w:rsidR="00BA6555" w:rsidRDefault="00711BF9">
          <w:pPr>
            <w:pStyle w:val="467F3A6D48624A49A08285FF94E0828C"/>
          </w:pPr>
          <w:r>
            <w:t>Date:</w:t>
          </w:r>
        </w:p>
      </w:docPartBody>
    </w:docPart>
    <w:docPart>
      <w:docPartPr>
        <w:name w:val="3B78152EB4DA45F2B566CF24A3F95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139EE-AF47-4006-8282-6781D26E9AF7}"/>
      </w:docPartPr>
      <w:docPartBody>
        <w:p w:rsidR="00BA6555" w:rsidRDefault="00711BF9">
          <w:pPr>
            <w:pStyle w:val="3B78152EB4DA45F2B566CF24A3F95E3A"/>
          </w:pPr>
          <w:r>
            <w:t>To:</w:t>
          </w:r>
        </w:p>
      </w:docPartBody>
    </w:docPart>
    <w:docPart>
      <w:docPartPr>
        <w:name w:val="B9D4A7B68F9F44199CF3E3037EE09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41034-DC6F-4106-8432-C7459946EDFD}"/>
      </w:docPartPr>
      <w:docPartBody>
        <w:p w:rsidR="00BA6555" w:rsidRDefault="00711BF9">
          <w:pPr>
            <w:pStyle w:val="B9D4A7B68F9F44199CF3E3037EE0903F"/>
          </w:pPr>
          <w:r>
            <w:t>SUBTOTAL</w:t>
          </w:r>
        </w:p>
      </w:docPartBody>
    </w:docPart>
    <w:docPart>
      <w:docPartPr>
        <w:name w:val="A7B8537219A14985B0F9EF27D0338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9A7D7-11F3-470A-BFA8-E0B6A40F60DC}"/>
      </w:docPartPr>
      <w:docPartBody>
        <w:p w:rsidR="00BA6555" w:rsidRDefault="00711BF9">
          <w:pPr>
            <w:pStyle w:val="A7B8537219A14985B0F9EF27D033811A"/>
          </w:pPr>
          <w:r>
            <w:t>Company Name</w:t>
          </w:r>
        </w:p>
      </w:docPartBody>
    </w:docPart>
    <w:docPart>
      <w:docPartPr>
        <w:name w:val="00BE2E0A661C41A4B650E49A7F6B3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29151-0D9B-45FE-A24D-C5402318BD9C}"/>
      </w:docPartPr>
      <w:docPartBody>
        <w:p w:rsidR="00BA6555" w:rsidRDefault="00711BF9">
          <w:pPr>
            <w:pStyle w:val="00BE2E0A661C41A4B650E49A7F6B3406"/>
          </w:pPr>
          <w:r>
            <w:t>If you have any questions concerning this invoice</w:t>
          </w:r>
        </w:p>
      </w:docPartBody>
    </w:docPart>
    <w:docPart>
      <w:docPartPr>
        <w:name w:val="E365AF200D354200BBC4EF0DFF3F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176EA-8E7F-422E-B16F-62C078CF0197}"/>
      </w:docPartPr>
      <w:docPartBody>
        <w:p w:rsidR="00BA6555" w:rsidRDefault="00711BF9">
          <w:pPr>
            <w:pStyle w:val="E365AF200D354200BBC4EF0DFF3FB3A0"/>
          </w:pPr>
          <w:r>
            <w:t>contact</w:t>
          </w:r>
        </w:p>
      </w:docPartBody>
    </w:docPart>
    <w:docPart>
      <w:docPartPr>
        <w:name w:val="9724D0F7C5754FDF99332942CFD7E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FCEF5-DEDE-4F07-B9F3-14E3F7E96079}"/>
      </w:docPartPr>
      <w:docPartBody>
        <w:p w:rsidR="00BA6555" w:rsidRDefault="00711BF9">
          <w:pPr>
            <w:pStyle w:val="9724D0F7C5754FDF99332942CFD7E2C3"/>
          </w:pPr>
          <w:r>
            <w:t>Thank you for your business!</w:t>
          </w:r>
        </w:p>
      </w:docPartBody>
    </w:docPart>
    <w:docPart>
      <w:docPartPr>
        <w:name w:val="12F8965626E244EF82CB36D926E29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3E44D-86F5-4EE4-B21D-CE29E3F26F24}"/>
      </w:docPartPr>
      <w:docPartBody>
        <w:p w:rsidR="00BA6555" w:rsidRDefault="004218B2" w:rsidP="004218B2">
          <w:pPr>
            <w:pStyle w:val="12F8965626E244EF82CB36D926E29D0A"/>
          </w:pPr>
          <w:r>
            <w:t>TOTAL due</w:t>
          </w:r>
        </w:p>
      </w:docPartBody>
    </w:docPart>
    <w:docPart>
      <w:docPartPr>
        <w:name w:val="BDEF1ADDF7B045E88C182CCB3EF36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1D5EB-661A-4E52-9B71-FCC6D46A0DC7}"/>
      </w:docPartPr>
      <w:docPartBody>
        <w:p w:rsidR="00000000" w:rsidRDefault="00BA6555" w:rsidP="00BA6555">
          <w:pPr>
            <w:pStyle w:val="BDEF1ADDF7B045E88C182CCB3EF3681F"/>
          </w:pPr>
          <w:r>
            <w:t>DESCRIPTION</w:t>
          </w:r>
        </w:p>
      </w:docPartBody>
    </w:docPart>
    <w:docPart>
      <w:docPartPr>
        <w:name w:val="F061835775F94115A7437A47CF958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73AFA-BA0B-468A-9F07-FCBB003FD532}"/>
      </w:docPartPr>
      <w:docPartBody>
        <w:p w:rsidR="00000000" w:rsidRDefault="00BA6555" w:rsidP="00BA6555">
          <w:pPr>
            <w:pStyle w:val="F061835775F94115A7437A47CF9582EF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B2"/>
    <w:rsid w:val="00012A8B"/>
    <w:rsid w:val="004218B2"/>
    <w:rsid w:val="00711BF9"/>
    <w:rsid w:val="00B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3CE3A4C89C4F9185EE38A2620EFD6D">
    <w:name w:val="F73CE3A4C89C4F9185EE38A2620EFD6D"/>
  </w:style>
  <w:style w:type="paragraph" w:customStyle="1" w:styleId="BDF3C6AFD2F04B92A723070DDFFAD26C">
    <w:name w:val="BDF3C6AFD2F04B92A723070DDFFAD26C"/>
  </w:style>
  <w:style w:type="paragraph" w:customStyle="1" w:styleId="943B67ED65C8498C9E01406186B7FD67">
    <w:name w:val="943B67ED65C8498C9E01406186B7FD67"/>
  </w:style>
  <w:style w:type="paragraph" w:customStyle="1" w:styleId="916710FD31D340EF88B45D81342E27D4">
    <w:name w:val="916710FD31D340EF88B45D81342E27D4"/>
  </w:style>
  <w:style w:type="paragraph" w:customStyle="1" w:styleId="C0FE72AE01D8468CA9EF53042D9E2E21">
    <w:name w:val="C0FE72AE01D8468CA9EF53042D9E2E21"/>
  </w:style>
  <w:style w:type="paragraph" w:customStyle="1" w:styleId="41D91E0C5A3E4A218030408387453A05">
    <w:name w:val="41D91E0C5A3E4A218030408387453A05"/>
  </w:style>
  <w:style w:type="paragraph" w:customStyle="1" w:styleId="B99ADA1EC0584F4FAE091A76DB363C73">
    <w:name w:val="B99ADA1EC0584F4FAE091A76DB363C73"/>
  </w:style>
  <w:style w:type="paragraph" w:customStyle="1" w:styleId="3C7EC2A57C894951803E6E043ABE1CEA">
    <w:name w:val="3C7EC2A57C894951803E6E043ABE1CEA"/>
  </w:style>
  <w:style w:type="paragraph" w:customStyle="1" w:styleId="0E535F0B781D47D18B50222F850EF618">
    <w:name w:val="0E535F0B781D47D18B50222F850EF618"/>
  </w:style>
  <w:style w:type="paragraph" w:customStyle="1" w:styleId="F4865DFCA59E4668A899393F5EB12960">
    <w:name w:val="F4865DFCA59E4668A899393F5EB12960"/>
  </w:style>
  <w:style w:type="paragraph" w:customStyle="1" w:styleId="5399024F876B42D29D0E3D3AD45CC57B">
    <w:name w:val="5399024F876B42D29D0E3D3AD45CC57B"/>
  </w:style>
  <w:style w:type="paragraph" w:customStyle="1" w:styleId="467F3A6D48624A49A08285FF94E0828C">
    <w:name w:val="467F3A6D48624A49A08285FF94E0828C"/>
  </w:style>
  <w:style w:type="paragraph" w:customStyle="1" w:styleId="8DB8E6B2BC104E9DAC3AF9ACA331A446">
    <w:name w:val="8DB8E6B2BC104E9DAC3AF9ACA331A446"/>
  </w:style>
  <w:style w:type="paragraph" w:customStyle="1" w:styleId="3B78152EB4DA45F2B566CF24A3F95E3A">
    <w:name w:val="3B78152EB4DA45F2B566CF24A3F95E3A"/>
  </w:style>
  <w:style w:type="paragraph" w:customStyle="1" w:styleId="9A9177E6E7D24C5DB459A8BDFFB72191">
    <w:name w:val="9A9177E6E7D24C5DB459A8BDFFB72191"/>
  </w:style>
  <w:style w:type="paragraph" w:customStyle="1" w:styleId="4E1A9148BCAF4162841A710BAE28C0E7">
    <w:name w:val="4E1A9148BCAF4162841A710BAE28C0E7"/>
  </w:style>
  <w:style w:type="paragraph" w:customStyle="1" w:styleId="80FE9EFCCB2844D68931F0BCC325B66B">
    <w:name w:val="80FE9EFCCB2844D68931F0BCC325B66B"/>
  </w:style>
  <w:style w:type="paragraph" w:customStyle="1" w:styleId="C8498AE178CD44D0A5AEACE1E3E34380">
    <w:name w:val="C8498AE178CD44D0A5AEACE1E3E34380"/>
  </w:style>
  <w:style w:type="paragraph" w:customStyle="1" w:styleId="F207480E2B7249B09383F693CBEC9118">
    <w:name w:val="F207480E2B7249B09383F693CBEC9118"/>
  </w:style>
  <w:style w:type="paragraph" w:customStyle="1" w:styleId="08F24F795D4D4FB6A13BD3BA59E5F52F">
    <w:name w:val="08F24F795D4D4FB6A13BD3BA59E5F52F"/>
  </w:style>
  <w:style w:type="paragraph" w:customStyle="1" w:styleId="AAC9BD00CC964FE9A25239C7E44731C4">
    <w:name w:val="AAC9BD00CC964FE9A25239C7E44731C4"/>
  </w:style>
  <w:style w:type="paragraph" w:customStyle="1" w:styleId="E0FBCC7B7C4A42E4883E71171622A669">
    <w:name w:val="E0FBCC7B7C4A42E4883E71171622A669"/>
  </w:style>
  <w:style w:type="paragraph" w:customStyle="1" w:styleId="CD57CB0B7B2E426C9108762F2C697932">
    <w:name w:val="CD57CB0B7B2E426C9108762F2C697932"/>
  </w:style>
  <w:style w:type="paragraph" w:customStyle="1" w:styleId="05658DC1BC054BF3A264285DB2991BA0">
    <w:name w:val="05658DC1BC054BF3A264285DB2991BA0"/>
  </w:style>
  <w:style w:type="paragraph" w:customStyle="1" w:styleId="F97B8B6FC241492B9C45944E883DCB22">
    <w:name w:val="F97B8B6FC241492B9C45944E883DCB22"/>
  </w:style>
  <w:style w:type="paragraph" w:customStyle="1" w:styleId="957BE66CEAB44B699E32EF92C3A3DCF8">
    <w:name w:val="957BE66CEAB44B699E32EF92C3A3DCF8"/>
  </w:style>
  <w:style w:type="paragraph" w:customStyle="1" w:styleId="43409EDD86DB4FBEBA48B6A6B92248B1">
    <w:name w:val="43409EDD86DB4FBEBA48B6A6B92248B1"/>
  </w:style>
  <w:style w:type="paragraph" w:customStyle="1" w:styleId="76125A1CB1D94C5B92045CFA790D943E">
    <w:name w:val="76125A1CB1D94C5B92045CFA790D943E"/>
  </w:style>
  <w:style w:type="paragraph" w:customStyle="1" w:styleId="0CEA8698135844A685FC07AAA4280FCD">
    <w:name w:val="0CEA8698135844A685FC07AAA4280FCD"/>
  </w:style>
  <w:style w:type="paragraph" w:customStyle="1" w:styleId="A8E84B56DA054384B8D9A92535AFC902">
    <w:name w:val="A8E84B56DA054384B8D9A92535AFC902"/>
  </w:style>
  <w:style w:type="paragraph" w:customStyle="1" w:styleId="67650F3A53B74C42819C94EEAFBE57D7">
    <w:name w:val="67650F3A53B74C42819C94EEAFBE57D7"/>
  </w:style>
  <w:style w:type="paragraph" w:customStyle="1" w:styleId="82B702BB10384B94A43B81E7B461D6D4">
    <w:name w:val="82B702BB10384B94A43B81E7B461D6D4"/>
  </w:style>
  <w:style w:type="paragraph" w:customStyle="1" w:styleId="5694AE8D18654DA2B29A27C4A17AA661">
    <w:name w:val="5694AE8D18654DA2B29A27C4A17AA661"/>
  </w:style>
  <w:style w:type="paragraph" w:customStyle="1" w:styleId="D48EAFF251914D70AFF93F66DBE9A671">
    <w:name w:val="D48EAFF251914D70AFF93F66DBE9A671"/>
  </w:style>
  <w:style w:type="paragraph" w:customStyle="1" w:styleId="CA44DD7D7FA64415990216C81983BB39">
    <w:name w:val="CA44DD7D7FA64415990216C81983BB39"/>
  </w:style>
  <w:style w:type="paragraph" w:customStyle="1" w:styleId="2EBD170932DE40E8B89DA5027E6EB447">
    <w:name w:val="2EBD170932DE40E8B89DA5027E6EB447"/>
  </w:style>
  <w:style w:type="paragraph" w:customStyle="1" w:styleId="7F9850D9120E4B64A957A89F55E853C4">
    <w:name w:val="7F9850D9120E4B64A957A89F55E853C4"/>
  </w:style>
  <w:style w:type="paragraph" w:customStyle="1" w:styleId="0D68F6A012C44E44B67AC380B4F20B14">
    <w:name w:val="0D68F6A012C44E44B67AC380B4F20B14"/>
  </w:style>
  <w:style w:type="paragraph" w:customStyle="1" w:styleId="C1ADCA22CEAB417EAEB2071C39E57CA4">
    <w:name w:val="C1ADCA22CEAB417EAEB2071C39E57CA4"/>
  </w:style>
  <w:style w:type="paragraph" w:customStyle="1" w:styleId="7D41F0AEDC0040B8A50F607B994D8DD1">
    <w:name w:val="7D41F0AEDC0040B8A50F607B994D8DD1"/>
  </w:style>
  <w:style w:type="paragraph" w:customStyle="1" w:styleId="B9D4A7B68F9F44199CF3E3037EE0903F">
    <w:name w:val="B9D4A7B68F9F44199CF3E3037EE0903F"/>
  </w:style>
  <w:style w:type="paragraph" w:customStyle="1" w:styleId="5AFCEF2E93544281B79162569DB34249">
    <w:name w:val="5AFCEF2E93544281B79162569DB34249"/>
  </w:style>
  <w:style w:type="paragraph" w:customStyle="1" w:styleId="4F283FF5BBD7411D9E59BDB0C8E9849C">
    <w:name w:val="4F283FF5BBD7411D9E59BDB0C8E9849C"/>
  </w:style>
  <w:style w:type="paragraph" w:customStyle="1" w:styleId="1AFAE0D569A34261A466160B49CA7EAA">
    <w:name w:val="1AFAE0D569A34261A466160B49CA7EAA"/>
  </w:style>
  <w:style w:type="paragraph" w:customStyle="1" w:styleId="DA3E639D1BE6493FBA52918649588842">
    <w:name w:val="DA3E639D1BE6493FBA52918649588842"/>
  </w:style>
  <w:style w:type="paragraph" w:customStyle="1" w:styleId="A7B8537219A14985B0F9EF27D033811A">
    <w:name w:val="A7B8537219A14985B0F9EF27D033811A"/>
  </w:style>
  <w:style w:type="paragraph" w:customStyle="1" w:styleId="00BE2E0A661C41A4B650E49A7F6B3406">
    <w:name w:val="00BE2E0A661C41A4B650E49A7F6B3406"/>
  </w:style>
  <w:style w:type="paragraph" w:customStyle="1" w:styleId="E365AF200D354200BBC4EF0DFF3FB3A0">
    <w:name w:val="E365AF200D354200BBC4EF0DFF3FB3A0"/>
  </w:style>
  <w:style w:type="paragraph" w:customStyle="1" w:styleId="FDB6F1DA51C74A9681BBB366AB75D11F">
    <w:name w:val="FDB6F1DA51C74A9681BBB366AB75D11F"/>
  </w:style>
  <w:style w:type="paragraph" w:customStyle="1" w:styleId="6D2B39F656F9432086B2A900FEDC33C9">
    <w:name w:val="6D2B39F656F9432086B2A900FEDC33C9"/>
  </w:style>
  <w:style w:type="paragraph" w:customStyle="1" w:styleId="F88760C341ED425381C55EF80B755183">
    <w:name w:val="F88760C341ED425381C55EF80B755183"/>
  </w:style>
  <w:style w:type="paragraph" w:customStyle="1" w:styleId="9724D0F7C5754FDF99332942CFD7E2C3">
    <w:name w:val="9724D0F7C5754FDF99332942CFD7E2C3"/>
  </w:style>
  <w:style w:type="paragraph" w:customStyle="1" w:styleId="12F8965626E244EF82CB36D926E29D0A">
    <w:name w:val="12F8965626E244EF82CB36D926E29D0A"/>
    <w:rsid w:val="004218B2"/>
  </w:style>
  <w:style w:type="paragraph" w:customStyle="1" w:styleId="BDEF1ADDF7B045E88C182CCB3EF3681F">
    <w:name w:val="BDEF1ADDF7B045E88C182CCB3EF3681F"/>
    <w:rsid w:val="00BA6555"/>
  </w:style>
  <w:style w:type="paragraph" w:customStyle="1" w:styleId="F061835775F94115A7437A47CF9582EF">
    <w:name w:val="F061835775F94115A7437A47CF9582EF"/>
    <w:rsid w:val="00BA65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Invoice.dotx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Ryan Bucinell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cp:lastPrinted>2021-12-22T05:18:00Z</cp:lastPrinted>
  <dcterms:created xsi:type="dcterms:W3CDTF">2022-07-27T04:32:00Z</dcterms:created>
  <dcterms:modified xsi:type="dcterms:W3CDTF">2022-07-27T04:32:00Z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