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alias w:val="Enter company name:"/>
              <w:tag w:val="Enter company name:"/>
              <w:id w:val="-1907209145"/>
              <w:placeholder>
                <w:docPart w:val="F73CE3A4C89C4F9185EE38A2620EFD6D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p w:rsidR="008049DB" w:rsidRDefault="00251380">
                <w:pPr>
                  <w:pStyle w:val="Heading1"/>
                  <w:outlineLvl w:val="0"/>
                </w:pPr>
                <w:r>
                  <w:t>Ryan Bucinell</w:t>
                </w:r>
              </w:p>
            </w:sdtContent>
          </w:sdt>
          <w:p w:rsidR="008049DB" w:rsidRDefault="008049DB">
            <w:pPr>
              <w:pStyle w:val="Slogan"/>
            </w:pPr>
          </w:p>
          <w:p w:rsidR="008049DB" w:rsidRDefault="007C3387">
            <w:r>
              <w:t>35 Country Corner Lane</w:t>
            </w:r>
          </w:p>
          <w:p w:rsidR="00616194" w:rsidRDefault="007C3387">
            <w:r>
              <w:t>Fairport, NY 14450</w:t>
            </w:r>
          </w:p>
          <w:p w:rsidR="008049DB" w:rsidRDefault="000476C4" w:rsidP="007C3387">
            <w:sdt>
              <w:sdtPr>
                <w:alias w:val="Phone:"/>
                <w:tag w:val="Phone:"/>
                <w:id w:val="-480227063"/>
                <w:placeholder>
                  <w:docPart w:val="C0FE72AE01D8468CA9EF53042D9E2E21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Phone:</w:t>
                </w:r>
              </w:sdtContent>
            </w:sdt>
            <w:r w:rsidR="006A3739">
              <w:t xml:space="preserve"> </w:t>
            </w:r>
            <w:r w:rsidR="007C3387">
              <w:t>518-322-9799</w:t>
            </w:r>
          </w:p>
        </w:tc>
        <w:tc>
          <w:tcPr>
            <w:tcW w:w="5048" w:type="dxa"/>
          </w:tcPr>
          <w:p w:rsidR="008049DB" w:rsidRDefault="000476C4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0E535F0B781D47D18B50222F850EF618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INVOICE</w:t>
                </w:r>
              </w:sdtContent>
            </w:sdt>
          </w:p>
          <w:p w:rsidR="008049DB" w:rsidRDefault="000476C4">
            <w:pPr>
              <w:pStyle w:val="Heading2"/>
              <w:outlineLvl w:val="1"/>
            </w:pPr>
            <w:sdt>
              <w:sdtPr>
                <w:alias w:val="Invoice number:"/>
                <w:tag w:val="Invoice number:"/>
                <w:id w:val="674689995"/>
                <w:placeholder>
                  <w:docPart w:val="F4865DFCA59E4668A899393F5EB12960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Invoice #</w:t>
                </w:r>
              </w:sdtContent>
            </w:sdt>
            <w:r w:rsidR="00CE7F7E">
              <w:t xml:space="preserve"> </w:t>
            </w:r>
            <w:r w:rsidR="007C3387">
              <w:t>20211221-01</w:t>
            </w:r>
          </w:p>
          <w:p w:rsidR="008049DB" w:rsidRDefault="000476C4" w:rsidP="007C3387">
            <w:pPr>
              <w:pStyle w:val="Heading2"/>
              <w:outlineLvl w:val="1"/>
            </w:pPr>
            <w:sdt>
              <w:sdtPr>
                <w:alias w:val="Date:"/>
                <w:tag w:val="Date:"/>
                <w:id w:val="677780987"/>
                <w:placeholder>
                  <w:docPart w:val="467F3A6D48624A49A08285FF94E0828C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Date:</w:t>
                </w:r>
              </w:sdtContent>
            </w:sdt>
            <w:r w:rsidR="006A3739">
              <w:t xml:space="preserve"> </w:t>
            </w:r>
            <w:r w:rsidR="007C3387">
              <w:t>Dec 21 2021</w:t>
            </w:r>
          </w:p>
        </w:tc>
      </w:tr>
      <w:tr w:rsidR="008049DB" w:rsidTr="00907574">
        <w:trPr>
          <w:trHeight w:val="1440"/>
        </w:trPr>
        <w:tc>
          <w:tcPr>
            <w:tcW w:w="5032" w:type="dxa"/>
          </w:tcPr>
          <w:p w:rsidR="008049DB" w:rsidRDefault="000476C4" w:rsidP="00251380">
            <w:pPr>
              <w:pStyle w:val="Heading3"/>
            </w:pPr>
            <w:sdt>
              <w:sdtPr>
                <w:alias w:val="To:"/>
                <w:tag w:val="To:"/>
                <w:id w:val="1990749598"/>
                <w:placeholder>
                  <w:docPart w:val="3B78152EB4DA45F2B566CF24A3F95E3A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To:</w:t>
                </w:r>
              </w:sdtContent>
            </w:sdt>
          </w:p>
          <w:p w:rsidR="008049DB" w:rsidRDefault="00251380">
            <w:r>
              <w:t>WhyILift.com</w:t>
            </w:r>
          </w:p>
          <w:p w:rsidR="008049DB" w:rsidRDefault="008049DB" w:rsidP="00251380"/>
        </w:tc>
        <w:tc>
          <w:tcPr>
            <w:tcW w:w="5048" w:type="dxa"/>
          </w:tcPr>
          <w:p w:rsidR="008049DB" w:rsidRDefault="008049DB"/>
        </w:tc>
      </w:tr>
    </w:tbl>
    <w:p w:rsidR="00966901" w:rsidRDefault="00966901"/>
    <w:tbl>
      <w:tblPr>
        <w:tblStyle w:val="GridTable1Light"/>
        <w:tblW w:w="0" w:type="auto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5501"/>
        <w:gridCol w:w="1404"/>
        <w:gridCol w:w="1348"/>
      </w:tblGrid>
      <w:tr w:rsidR="008049DB" w:rsidTr="00255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:rsidR="008049DB" w:rsidRDefault="00251380" w:rsidP="00251380">
            <w:pPr>
              <w:pStyle w:val="Heading4"/>
              <w:outlineLvl w:val="3"/>
            </w:pPr>
            <w:r>
              <w:t>HOURS</w:t>
            </w:r>
          </w:p>
        </w:tc>
        <w:tc>
          <w:tcPr>
            <w:tcW w:w="5501" w:type="dxa"/>
          </w:tcPr>
          <w:p w:rsidR="008049DB" w:rsidRDefault="000476C4">
            <w:pPr>
              <w:pStyle w:val="Heading4"/>
              <w:outlineLvl w:val="3"/>
            </w:pPr>
            <w:sdt>
              <w:sdtPr>
                <w:alias w:val="Description:"/>
                <w:tag w:val="Description:"/>
                <w:id w:val="1198742974"/>
                <w:placeholder>
                  <w:docPart w:val="0D68F6A012C44E44B67AC380B4F20B14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DESCRIPTION</w:t>
                </w:r>
              </w:sdtContent>
            </w:sdt>
          </w:p>
        </w:tc>
        <w:tc>
          <w:tcPr>
            <w:tcW w:w="1404" w:type="dxa"/>
          </w:tcPr>
          <w:p w:rsidR="008049DB" w:rsidRDefault="00251380" w:rsidP="00251380">
            <w:pPr>
              <w:pStyle w:val="Heading4"/>
              <w:outlineLvl w:val="3"/>
            </w:pPr>
            <w:r>
              <w:t>RATE</w:t>
            </w:r>
          </w:p>
        </w:tc>
        <w:tc>
          <w:tcPr>
            <w:tcW w:w="1348" w:type="dxa"/>
          </w:tcPr>
          <w:p w:rsidR="008049DB" w:rsidRDefault="000476C4">
            <w:pPr>
              <w:pStyle w:val="Heading4"/>
              <w:outlineLvl w:val="3"/>
            </w:pPr>
            <w:sdt>
              <w:sdtPr>
                <w:alias w:val="Total:"/>
                <w:tag w:val="Total:"/>
                <w:id w:val="-150831350"/>
                <w:placeholder>
                  <w:docPart w:val="7D41F0AEDC0040B8A50F607B994D8DD1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TOTAL</w:t>
                </w:r>
              </w:sdtContent>
            </w:sdt>
          </w:p>
        </w:tc>
      </w:tr>
      <w:tr w:rsidR="008049DB" w:rsidTr="002558FA">
        <w:tc>
          <w:tcPr>
            <w:tcW w:w="1817" w:type="dxa"/>
          </w:tcPr>
          <w:p w:rsidR="008049DB" w:rsidRDefault="001A7B61" w:rsidP="001A7B61">
            <w:pPr>
              <w:pStyle w:val="Quantity"/>
            </w:pPr>
            <w:r>
              <w:t xml:space="preserve">4 </w:t>
            </w:r>
          </w:p>
        </w:tc>
        <w:tc>
          <w:tcPr>
            <w:tcW w:w="5501" w:type="dxa"/>
          </w:tcPr>
          <w:p w:rsidR="001A7B61" w:rsidRDefault="001A7B61">
            <w:r>
              <w:t>Front End Development</w:t>
            </w:r>
          </w:p>
          <w:p w:rsidR="001A7B61" w:rsidRDefault="001A7B61">
            <w:r>
              <w:t>JSP Integration</w:t>
            </w:r>
          </w:p>
        </w:tc>
        <w:tc>
          <w:tcPr>
            <w:tcW w:w="1404" w:type="dxa"/>
          </w:tcPr>
          <w:p w:rsidR="008049DB" w:rsidRDefault="001A7B61">
            <w:pPr>
              <w:pStyle w:val="Amount"/>
            </w:pPr>
            <w:r>
              <w:t>50</w:t>
            </w:r>
          </w:p>
        </w:tc>
        <w:tc>
          <w:tcPr>
            <w:tcW w:w="1348" w:type="dxa"/>
          </w:tcPr>
          <w:p w:rsidR="008049DB" w:rsidRDefault="001A7B61">
            <w:pPr>
              <w:pStyle w:val="Amount"/>
            </w:pPr>
            <w:r>
              <w:t>200</w:t>
            </w:r>
          </w:p>
        </w:tc>
      </w:tr>
      <w:tr w:rsidR="008049DB" w:rsidTr="002558FA">
        <w:tc>
          <w:tcPr>
            <w:tcW w:w="1817" w:type="dxa"/>
          </w:tcPr>
          <w:p w:rsidR="008049DB" w:rsidRDefault="008049DB">
            <w:pPr>
              <w:pStyle w:val="Quantity"/>
            </w:pPr>
          </w:p>
        </w:tc>
        <w:tc>
          <w:tcPr>
            <w:tcW w:w="5501" w:type="dxa"/>
          </w:tcPr>
          <w:p w:rsidR="008049DB" w:rsidRDefault="008049DB"/>
        </w:tc>
        <w:tc>
          <w:tcPr>
            <w:tcW w:w="1404" w:type="dxa"/>
          </w:tcPr>
          <w:p w:rsidR="008049DB" w:rsidRDefault="008049DB" w:rsidP="001A7B61">
            <w:pPr>
              <w:pStyle w:val="Amount"/>
            </w:pPr>
          </w:p>
        </w:tc>
        <w:tc>
          <w:tcPr>
            <w:tcW w:w="1348" w:type="dxa"/>
          </w:tcPr>
          <w:p w:rsidR="008049DB" w:rsidRDefault="008049DB" w:rsidP="001A7B61">
            <w:pPr>
              <w:pStyle w:val="Amount"/>
              <w:jc w:val="left"/>
            </w:pPr>
          </w:p>
        </w:tc>
      </w:tr>
      <w:tr w:rsidR="008049DB" w:rsidTr="002558FA">
        <w:tc>
          <w:tcPr>
            <w:tcW w:w="1817" w:type="dxa"/>
          </w:tcPr>
          <w:p w:rsidR="008049DB" w:rsidRDefault="008049DB">
            <w:pPr>
              <w:pStyle w:val="Quantity"/>
            </w:pPr>
          </w:p>
        </w:tc>
        <w:tc>
          <w:tcPr>
            <w:tcW w:w="5501" w:type="dxa"/>
          </w:tcPr>
          <w:p w:rsidR="008049DB" w:rsidRDefault="008049DB"/>
        </w:tc>
        <w:tc>
          <w:tcPr>
            <w:tcW w:w="1404" w:type="dxa"/>
          </w:tcPr>
          <w:p w:rsidR="008049DB" w:rsidRDefault="008049DB">
            <w:pPr>
              <w:pStyle w:val="Amount"/>
            </w:pPr>
          </w:p>
        </w:tc>
        <w:tc>
          <w:tcPr>
            <w:tcW w:w="1348" w:type="dxa"/>
          </w:tcPr>
          <w:p w:rsidR="008049DB" w:rsidRDefault="008049DB">
            <w:pPr>
              <w:pStyle w:val="Amount"/>
            </w:pPr>
          </w:p>
        </w:tc>
      </w:tr>
      <w:tr w:rsidR="008049DB" w:rsidTr="002558FA">
        <w:tc>
          <w:tcPr>
            <w:tcW w:w="1817" w:type="dxa"/>
          </w:tcPr>
          <w:p w:rsidR="008049DB" w:rsidRDefault="008049DB">
            <w:pPr>
              <w:pStyle w:val="Quantity"/>
            </w:pPr>
          </w:p>
        </w:tc>
        <w:tc>
          <w:tcPr>
            <w:tcW w:w="5501" w:type="dxa"/>
          </w:tcPr>
          <w:p w:rsidR="008049DB" w:rsidRDefault="008049DB"/>
        </w:tc>
        <w:tc>
          <w:tcPr>
            <w:tcW w:w="1404" w:type="dxa"/>
          </w:tcPr>
          <w:p w:rsidR="008049DB" w:rsidRDefault="008049DB">
            <w:pPr>
              <w:pStyle w:val="Amount"/>
            </w:pPr>
          </w:p>
        </w:tc>
        <w:tc>
          <w:tcPr>
            <w:tcW w:w="1348" w:type="dxa"/>
          </w:tcPr>
          <w:p w:rsidR="008049DB" w:rsidRDefault="008049DB">
            <w:pPr>
              <w:pStyle w:val="Amount"/>
            </w:pPr>
          </w:p>
        </w:tc>
      </w:tr>
      <w:tr w:rsidR="008049DB" w:rsidTr="002558FA">
        <w:tc>
          <w:tcPr>
            <w:tcW w:w="1817" w:type="dxa"/>
          </w:tcPr>
          <w:p w:rsidR="008049DB" w:rsidRDefault="008049DB">
            <w:pPr>
              <w:pStyle w:val="Quantity"/>
            </w:pPr>
          </w:p>
        </w:tc>
        <w:tc>
          <w:tcPr>
            <w:tcW w:w="5501" w:type="dxa"/>
          </w:tcPr>
          <w:p w:rsidR="008049DB" w:rsidRDefault="008049DB"/>
        </w:tc>
        <w:tc>
          <w:tcPr>
            <w:tcW w:w="1404" w:type="dxa"/>
          </w:tcPr>
          <w:p w:rsidR="008049DB" w:rsidRDefault="008049DB">
            <w:pPr>
              <w:pStyle w:val="Amount"/>
            </w:pPr>
          </w:p>
        </w:tc>
        <w:tc>
          <w:tcPr>
            <w:tcW w:w="1348" w:type="dxa"/>
          </w:tcPr>
          <w:p w:rsidR="008049DB" w:rsidRDefault="008049DB">
            <w:pPr>
              <w:pStyle w:val="Amount"/>
            </w:pPr>
          </w:p>
        </w:tc>
      </w:tr>
      <w:tr w:rsidR="008049DB" w:rsidTr="002558FA">
        <w:tc>
          <w:tcPr>
            <w:tcW w:w="1817" w:type="dxa"/>
          </w:tcPr>
          <w:p w:rsidR="008049DB" w:rsidRDefault="008049DB">
            <w:pPr>
              <w:pStyle w:val="Quantity"/>
            </w:pPr>
          </w:p>
        </w:tc>
        <w:tc>
          <w:tcPr>
            <w:tcW w:w="5501" w:type="dxa"/>
          </w:tcPr>
          <w:p w:rsidR="008049DB" w:rsidRDefault="008049DB"/>
        </w:tc>
        <w:tc>
          <w:tcPr>
            <w:tcW w:w="1404" w:type="dxa"/>
          </w:tcPr>
          <w:p w:rsidR="008049DB" w:rsidRDefault="008049DB">
            <w:pPr>
              <w:pStyle w:val="Amount"/>
            </w:pPr>
          </w:p>
        </w:tc>
        <w:tc>
          <w:tcPr>
            <w:tcW w:w="1348" w:type="dxa"/>
          </w:tcPr>
          <w:p w:rsidR="008049DB" w:rsidRDefault="008049DB">
            <w:pPr>
              <w:pStyle w:val="Amount"/>
            </w:pPr>
          </w:p>
        </w:tc>
      </w:tr>
      <w:tr w:rsidR="008049DB" w:rsidTr="002558FA">
        <w:tc>
          <w:tcPr>
            <w:tcW w:w="1817" w:type="dxa"/>
          </w:tcPr>
          <w:p w:rsidR="008049DB" w:rsidRDefault="008049DB">
            <w:pPr>
              <w:pStyle w:val="Quantity"/>
            </w:pPr>
          </w:p>
        </w:tc>
        <w:tc>
          <w:tcPr>
            <w:tcW w:w="5501" w:type="dxa"/>
          </w:tcPr>
          <w:p w:rsidR="008049DB" w:rsidRDefault="008049DB"/>
        </w:tc>
        <w:tc>
          <w:tcPr>
            <w:tcW w:w="1404" w:type="dxa"/>
          </w:tcPr>
          <w:p w:rsidR="008049DB" w:rsidRDefault="008049DB">
            <w:pPr>
              <w:pStyle w:val="Amount"/>
            </w:pPr>
          </w:p>
        </w:tc>
        <w:tc>
          <w:tcPr>
            <w:tcW w:w="1348" w:type="dxa"/>
          </w:tcPr>
          <w:p w:rsidR="008049DB" w:rsidRDefault="008049DB">
            <w:pPr>
              <w:pStyle w:val="Amount"/>
            </w:pPr>
          </w:p>
        </w:tc>
      </w:tr>
      <w:tr w:rsidR="008049DB" w:rsidTr="002558FA">
        <w:tc>
          <w:tcPr>
            <w:tcW w:w="1817" w:type="dxa"/>
          </w:tcPr>
          <w:p w:rsidR="008049DB" w:rsidRDefault="008049DB">
            <w:pPr>
              <w:pStyle w:val="Quantity"/>
            </w:pPr>
          </w:p>
        </w:tc>
        <w:tc>
          <w:tcPr>
            <w:tcW w:w="5501" w:type="dxa"/>
          </w:tcPr>
          <w:p w:rsidR="008049DB" w:rsidRDefault="008049DB"/>
        </w:tc>
        <w:tc>
          <w:tcPr>
            <w:tcW w:w="1404" w:type="dxa"/>
          </w:tcPr>
          <w:p w:rsidR="008049DB" w:rsidRDefault="008049DB">
            <w:pPr>
              <w:pStyle w:val="Amount"/>
            </w:pPr>
          </w:p>
        </w:tc>
        <w:tc>
          <w:tcPr>
            <w:tcW w:w="1348" w:type="dxa"/>
          </w:tcPr>
          <w:p w:rsidR="008049DB" w:rsidRDefault="008049DB">
            <w:pPr>
              <w:pStyle w:val="Amount"/>
            </w:pPr>
          </w:p>
        </w:tc>
      </w:tr>
    </w:tbl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909"/>
        <w:gridCol w:w="1349"/>
      </w:tblGrid>
      <w:tr w:rsidR="008049DB" w:rsidTr="001A7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:rsidR="008049DB" w:rsidRDefault="008049DB">
            <w:pPr>
              <w:spacing w:line="264" w:lineRule="auto"/>
            </w:pPr>
          </w:p>
        </w:tc>
        <w:sdt>
          <w:sdtPr>
            <w:alias w:val="Subtotal:"/>
            <w:tag w:val="Subtotal:"/>
            <w:id w:val="2136441839"/>
            <w:placeholder>
              <w:docPart w:val="B9D4A7B68F9F44199CF3E3037EE0903F"/>
            </w:placeholder>
            <w:temporary/>
            <w:showingPlcHdr/>
            <w15:appearance w15:val="hidden"/>
          </w:sdtPr>
          <w:sdtEndPr/>
          <w:sdtContent>
            <w:tc>
              <w:tcPr>
                <w:tcW w:w="6909" w:type="dxa"/>
                <w:tcBorders>
                  <w:right w:val="single" w:sz="4" w:space="0" w:color="A6A6A6" w:themeColor="background1" w:themeShade="A6"/>
                </w:tcBorders>
              </w:tcPr>
              <w:p w:rsidR="008049DB" w:rsidRDefault="00934F6F">
                <w:pPr>
                  <w:pStyle w:val="Heading2"/>
                  <w:spacing w:line="264" w:lineRule="auto"/>
                  <w:outlineLvl w:val="1"/>
                </w:pPr>
                <w:r>
                  <w:t>SUBTOTAL</w:t>
                </w:r>
              </w:p>
            </w:tc>
          </w:sdtContent>
        </w:sdt>
        <w:tc>
          <w:tcPr>
            <w:tcW w:w="1349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1A7B61">
            <w:pPr>
              <w:pStyle w:val="Amount"/>
              <w:spacing w:line="264" w:lineRule="auto"/>
            </w:pPr>
            <w:r>
              <w:t>200</w:t>
            </w:r>
          </w:p>
        </w:tc>
      </w:tr>
      <w:tr w:rsidR="008049DB" w:rsidTr="001A7B61">
        <w:tc>
          <w:tcPr>
            <w:tcW w:w="1817" w:type="dxa"/>
          </w:tcPr>
          <w:p w:rsidR="008049DB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:rsidR="008049DB" w:rsidRDefault="001A7B61" w:rsidP="001A7B61">
            <w:pPr>
              <w:pStyle w:val="Heading2"/>
              <w:spacing w:line="264" w:lineRule="auto"/>
              <w:outlineLvl w:val="1"/>
            </w:pPr>
            <w:r>
              <w:t>Discount</w:t>
            </w:r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1A7B61">
            <w:pPr>
              <w:pStyle w:val="Amount"/>
              <w:spacing w:line="264" w:lineRule="auto"/>
            </w:pPr>
            <w:r>
              <w:t>10%</w:t>
            </w:r>
          </w:p>
        </w:tc>
      </w:tr>
      <w:tr w:rsidR="001A7B61" w:rsidTr="001A7B61">
        <w:tc>
          <w:tcPr>
            <w:tcW w:w="1817" w:type="dxa"/>
          </w:tcPr>
          <w:p w:rsidR="001A7B61" w:rsidRDefault="001A7B61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:rsidR="001A7B61" w:rsidRDefault="001A7B61">
            <w:pPr>
              <w:pStyle w:val="Heading2"/>
              <w:spacing w:line="264" w:lineRule="auto"/>
              <w:outlineLvl w:val="1"/>
            </w:pPr>
            <w:sdt>
              <w:sdtPr>
                <w:alias w:val="Total due:"/>
                <w:tag w:val="Total due:"/>
                <w:id w:val="2003691622"/>
                <w:placeholder>
                  <w:docPart w:val="12F8965626E244EF82CB36D926E29D0A"/>
                </w:placeholder>
                <w:temporary/>
                <w:showingPlcHdr/>
                <w15:appearance w15:val="hidden"/>
              </w:sdtPr>
              <w:sdtContent>
                <w:r>
                  <w:t>TOTAL due</w:t>
                </w:r>
              </w:sdtContent>
            </w:sdt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1A7B61" w:rsidRDefault="001A7B61">
            <w:pPr>
              <w:pStyle w:val="Amount"/>
              <w:spacing w:line="264" w:lineRule="auto"/>
            </w:pPr>
            <w:r>
              <w:t>$180</w:t>
            </w:r>
          </w:p>
        </w:tc>
      </w:tr>
    </w:tbl>
    <w:p w:rsidR="008049DB" w:rsidRDefault="001A7B61">
      <w:pPr>
        <w:pStyle w:val="Instructions"/>
      </w:pPr>
      <w:r>
        <w:t xml:space="preserve">Forms of payment: </w:t>
      </w:r>
      <w:hyperlink r:id="rId7" w:history="1">
        <w:proofErr w:type="spellStart"/>
        <w:r w:rsidRPr="00251380">
          <w:rPr>
            <w:rStyle w:val="Hyperlink"/>
          </w:rPr>
          <w:t>Venmo</w:t>
        </w:r>
        <w:proofErr w:type="spellEnd"/>
      </w:hyperlink>
      <w:r>
        <w:t xml:space="preserve">, </w:t>
      </w:r>
      <w:hyperlink r:id="rId8" w:history="1">
        <w:proofErr w:type="spellStart"/>
        <w:r w:rsidRPr="00251380">
          <w:rPr>
            <w:rStyle w:val="Hyperlink"/>
          </w:rPr>
          <w:t>Paypal</w:t>
        </w:r>
        <w:proofErr w:type="spellEnd"/>
      </w:hyperlink>
      <w:r>
        <w:t>, Cash or Check (made to:</w:t>
      </w:r>
      <w:r w:rsidR="00A93410">
        <w:t xml:space="preserve"> </w:t>
      </w:r>
      <w:sdt>
        <w:sdtPr>
          <w:alias w:val="Company name:"/>
          <w:tag w:val="Company name:"/>
          <w:id w:val="-1511823771"/>
          <w:placeholder>
            <w:docPart w:val="A7B8537219A14985B0F9EF27D033811A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251380">
            <w:t>Ryan Bucinell</w:t>
          </w:r>
        </w:sdtContent>
      </w:sdt>
    </w:p>
    <w:p w:rsidR="008049DB" w:rsidRDefault="000476C4">
      <w:pPr>
        <w:pStyle w:val="Instructions"/>
      </w:pPr>
      <w:sdt>
        <w:sdtPr>
          <w:alias w:val="If you have any questions concerning this invoice, contact:"/>
          <w:tag w:val="If you have any questions concerning this invoice, contact:"/>
          <w:id w:val="1546801935"/>
          <w:placeholder>
            <w:docPart w:val="00BE2E0A661C41A4B650E49A7F6B3406"/>
          </w:placeholder>
          <w:temporary/>
          <w:showingPlcHdr/>
          <w15:appearance w15:val="hidden"/>
        </w:sdtPr>
        <w:sdtEndPr/>
        <w:sdtContent>
          <w:r w:rsidR="00616194">
            <w:t>If you have any questions concerning this invoice</w:t>
          </w:r>
        </w:sdtContent>
      </w:sdt>
      <w:r w:rsidR="00616194">
        <w:t xml:space="preserve">, </w:t>
      </w:r>
      <w:sdt>
        <w:sdtPr>
          <w:alias w:val="Contact:"/>
          <w:tag w:val="Contact:"/>
          <w:id w:val="594608141"/>
          <w:placeholder>
            <w:docPart w:val="E365AF200D354200BBC4EF0DFF3FB3A0"/>
          </w:placeholder>
          <w:temporary/>
          <w:showingPlcHdr/>
          <w15:appearance w15:val="hidden"/>
        </w:sdtPr>
        <w:sdtEndPr/>
        <w:sdtContent>
          <w:r w:rsidR="00616194">
            <w:t>contact</w:t>
          </w:r>
        </w:sdtContent>
      </w:sdt>
      <w:r w:rsidR="00616194">
        <w:t xml:space="preserve"> </w:t>
      </w:r>
      <w:r w:rsidR="001A7B61">
        <w:t>me.</w:t>
      </w:r>
    </w:p>
    <w:p w:rsidR="00251380" w:rsidRPr="001A7B61" w:rsidRDefault="00251380" w:rsidP="00251380">
      <w:pPr>
        <w:pStyle w:val="ThankYou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3256FAC9" wp14:editId="4DDFCC95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2371725" cy="2728595"/>
            <wp:effectExtent l="0" t="0" r="9525" b="0"/>
            <wp:wrapTight wrapText="bothSides">
              <wp:wrapPolygon edited="0">
                <wp:start x="0" y="0"/>
                <wp:lineTo x="0" y="21414"/>
                <wp:lineTo x="21513" y="21414"/>
                <wp:lineTo x="2151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alias w:val="Thank your for your business:"/>
          <w:tag w:val="Thank your for your business:"/>
          <w:id w:val="1216170115"/>
          <w:placeholder>
            <w:docPart w:val="9724D0F7C5754FDF99332942CFD7E2C3"/>
          </w:placeholder>
          <w:temporary/>
          <w:showingPlcHdr/>
          <w15:appearance w15:val="hidden"/>
        </w:sdtPr>
        <w:sdtEndPr/>
        <w:sdtContent>
          <w:r w:rsidR="00616194">
            <w:t>Thank you for your business!</w:t>
          </w:r>
        </w:sdtContent>
      </w:sdt>
    </w:p>
    <w:sectPr w:rsidR="00251380" w:rsidRPr="001A7B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6C4" w:rsidRDefault="000476C4">
      <w:pPr>
        <w:spacing w:line="240" w:lineRule="auto"/>
      </w:pPr>
      <w:r>
        <w:separator/>
      </w:r>
    </w:p>
  </w:endnote>
  <w:endnote w:type="continuationSeparator" w:id="0">
    <w:p w:rsidR="000476C4" w:rsidRDefault="000476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138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6C4" w:rsidRDefault="000476C4">
      <w:pPr>
        <w:spacing w:line="240" w:lineRule="auto"/>
      </w:pPr>
      <w:r>
        <w:separator/>
      </w:r>
    </w:p>
  </w:footnote>
  <w:footnote w:type="continuationSeparator" w:id="0">
    <w:p w:rsidR="000476C4" w:rsidRDefault="000476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378"/>
    <w:rsid w:val="000476C4"/>
    <w:rsid w:val="00055AF8"/>
    <w:rsid w:val="001A7B61"/>
    <w:rsid w:val="00251380"/>
    <w:rsid w:val="002558FA"/>
    <w:rsid w:val="00323F56"/>
    <w:rsid w:val="003667F4"/>
    <w:rsid w:val="00616194"/>
    <w:rsid w:val="006A3739"/>
    <w:rsid w:val="007577D4"/>
    <w:rsid w:val="00793AFB"/>
    <w:rsid w:val="007C3387"/>
    <w:rsid w:val="007D3668"/>
    <w:rsid w:val="008049DB"/>
    <w:rsid w:val="00823378"/>
    <w:rsid w:val="00837ECD"/>
    <w:rsid w:val="00907574"/>
    <w:rsid w:val="00934F6F"/>
    <w:rsid w:val="00966901"/>
    <w:rsid w:val="00981A82"/>
    <w:rsid w:val="00A93410"/>
    <w:rsid w:val="00B76A92"/>
    <w:rsid w:val="00BB4862"/>
    <w:rsid w:val="00BF2506"/>
    <w:rsid w:val="00C3067E"/>
    <w:rsid w:val="00CE7F7E"/>
    <w:rsid w:val="00CF07F2"/>
    <w:rsid w:val="00D934CD"/>
    <w:rsid w:val="00E9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2304F"/>
  <w15:chartTrackingRefBased/>
  <w15:docId w15:val="{4CBBF502-AB3F-4693-A886-DEA99528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513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ypal.com/paypalme/rbucinell/180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enmo.com/u/rbucinell" TargetMode="Externa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3CE3A4C89C4F9185EE38A2620EF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74D18-D43B-44B4-86C9-2684907D5F4C}"/>
      </w:docPartPr>
      <w:docPartBody>
        <w:p w:rsidR="00000000" w:rsidRDefault="00711BF9">
          <w:pPr>
            <w:pStyle w:val="F73CE3A4C89C4F9185EE38A2620EFD6D"/>
          </w:pPr>
          <w:r>
            <w:t xml:space="preserve">Company </w:t>
          </w:r>
          <w:r>
            <w:t>Name</w:t>
          </w:r>
        </w:p>
      </w:docPartBody>
    </w:docPart>
    <w:docPart>
      <w:docPartPr>
        <w:name w:val="C0FE72AE01D8468CA9EF53042D9E2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E27C7-5E52-41B7-95F6-C516105675C0}"/>
      </w:docPartPr>
      <w:docPartBody>
        <w:p w:rsidR="00000000" w:rsidRDefault="00711BF9">
          <w:pPr>
            <w:pStyle w:val="C0FE72AE01D8468CA9EF53042D9E2E21"/>
          </w:pPr>
          <w:r>
            <w:t>Phone:</w:t>
          </w:r>
        </w:p>
      </w:docPartBody>
    </w:docPart>
    <w:docPart>
      <w:docPartPr>
        <w:name w:val="0E535F0B781D47D18B50222F850EF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EE2D9-D128-4DA2-A88C-77A332B63C87}"/>
      </w:docPartPr>
      <w:docPartBody>
        <w:p w:rsidR="00000000" w:rsidRDefault="00711BF9">
          <w:pPr>
            <w:pStyle w:val="0E535F0B781D47D18B50222F850EF618"/>
          </w:pPr>
          <w:r>
            <w:t>INVOICE</w:t>
          </w:r>
        </w:p>
      </w:docPartBody>
    </w:docPart>
    <w:docPart>
      <w:docPartPr>
        <w:name w:val="F4865DFCA59E4668A899393F5EB12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E7B3E-5948-410E-A360-0A35156C6F0D}"/>
      </w:docPartPr>
      <w:docPartBody>
        <w:p w:rsidR="00000000" w:rsidRDefault="00711BF9">
          <w:pPr>
            <w:pStyle w:val="F4865DFCA59E4668A899393F5EB12960"/>
          </w:pPr>
          <w:r>
            <w:t>Invoice #</w:t>
          </w:r>
        </w:p>
      </w:docPartBody>
    </w:docPart>
    <w:docPart>
      <w:docPartPr>
        <w:name w:val="467F3A6D48624A49A08285FF94E08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8EF89-4835-4548-8032-F1471FFE9B77}"/>
      </w:docPartPr>
      <w:docPartBody>
        <w:p w:rsidR="00000000" w:rsidRDefault="00711BF9">
          <w:pPr>
            <w:pStyle w:val="467F3A6D48624A49A08285FF94E0828C"/>
          </w:pPr>
          <w:r>
            <w:t>Date:</w:t>
          </w:r>
        </w:p>
      </w:docPartBody>
    </w:docPart>
    <w:docPart>
      <w:docPartPr>
        <w:name w:val="3B78152EB4DA45F2B566CF24A3F95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139EE-AF47-4006-8282-6781D26E9AF7}"/>
      </w:docPartPr>
      <w:docPartBody>
        <w:p w:rsidR="00000000" w:rsidRDefault="00711BF9">
          <w:pPr>
            <w:pStyle w:val="3B78152EB4DA45F2B566CF24A3F95E3A"/>
          </w:pPr>
          <w:r>
            <w:t>To:</w:t>
          </w:r>
        </w:p>
      </w:docPartBody>
    </w:docPart>
    <w:docPart>
      <w:docPartPr>
        <w:name w:val="0D68F6A012C44E44B67AC380B4F20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2B248-BF76-4231-ABE7-FE395B228ED9}"/>
      </w:docPartPr>
      <w:docPartBody>
        <w:p w:rsidR="00000000" w:rsidRDefault="00711BF9">
          <w:pPr>
            <w:pStyle w:val="0D68F6A012C44E44B67AC380B4F20B14"/>
          </w:pPr>
          <w:r>
            <w:t>DESCRIPTION</w:t>
          </w:r>
        </w:p>
      </w:docPartBody>
    </w:docPart>
    <w:docPart>
      <w:docPartPr>
        <w:name w:val="7D41F0AEDC0040B8A50F607B994D8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41A85-710C-40CD-862A-A837176B5250}"/>
      </w:docPartPr>
      <w:docPartBody>
        <w:p w:rsidR="00000000" w:rsidRDefault="00711BF9">
          <w:pPr>
            <w:pStyle w:val="7D41F0AEDC0040B8A50F607B994D8DD1"/>
          </w:pPr>
          <w:r>
            <w:t>TOTAL</w:t>
          </w:r>
        </w:p>
      </w:docPartBody>
    </w:docPart>
    <w:docPart>
      <w:docPartPr>
        <w:name w:val="B9D4A7B68F9F44199CF3E3037EE09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41034-DC6F-4106-8432-C7459946EDFD}"/>
      </w:docPartPr>
      <w:docPartBody>
        <w:p w:rsidR="00000000" w:rsidRDefault="00711BF9">
          <w:pPr>
            <w:pStyle w:val="B9D4A7B68F9F44199CF3E3037EE0903F"/>
          </w:pPr>
          <w:r>
            <w:t>SUBTOTAL</w:t>
          </w:r>
        </w:p>
      </w:docPartBody>
    </w:docPart>
    <w:docPart>
      <w:docPartPr>
        <w:name w:val="A7B8537219A14985B0F9EF27D0338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9A7D7-11F3-470A-BFA8-E0B6A40F60DC}"/>
      </w:docPartPr>
      <w:docPartBody>
        <w:p w:rsidR="00000000" w:rsidRDefault="00711BF9">
          <w:pPr>
            <w:pStyle w:val="A7B8537219A14985B0F9EF27D033811A"/>
          </w:pPr>
          <w:r>
            <w:t>Company Name</w:t>
          </w:r>
        </w:p>
      </w:docPartBody>
    </w:docPart>
    <w:docPart>
      <w:docPartPr>
        <w:name w:val="00BE2E0A661C41A4B650E49A7F6B3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29151-0D9B-45FE-A24D-C5402318BD9C}"/>
      </w:docPartPr>
      <w:docPartBody>
        <w:p w:rsidR="00000000" w:rsidRDefault="00711BF9">
          <w:pPr>
            <w:pStyle w:val="00BE2E0A661C41A4B650E49A7F6B3406"/>
          </w:pPr>
          <w:r>
            <w:t>If you have any questions concerning this invoice</w:t>
          </w:r>
        </w:p>
      </w:docPartBody>
    </w:docPart>
    <w:docPart>
      <w:docPartPr>
        <w:name w:val="E365AF200D354200BBC4EF0DFF3FB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176EA-8E7F-422E-B16F-62C078CF0197}"/>
      </w:docPartPr>
      <w:docPartBody>
        <w:p w:rsidR="00000000" w:rsidRDefault="00711BF9">
          <w:pPr>
            <w:pStyle w:val="E365AF200D354200BBC4EF0DFF3FB3A0"/>
          </w:pPr>
          <w:r>
            <w:t>contact</w:t>
          </w:r>
        </w:p>
      </w:docPartBody>
    </w:docPart>
    <w:docPart>
      <w:docPartPr>
        <w:name w:val="9724D0F7C5754FDF99332942CFD7E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FCEF5-DEDE-4F07-B9F3-14E3F7E96079}"/>
      </w:docPartPr>
      <w:docPartBody>
        <w:p w:rsidR="00000000" w:rsidRDefault="00711BF9">
          <w:pPr>
            <w:pStyle w:val="9724D0F7C5754FDF99332942CFD7E2C3"/>
          </w:pPr>
          <w:r>
            <w:t>Thank you for your business!</w:t>
          </w:r>
        </w:p>
      </w:docPartBody>
    </w:docPart>
    <w:docPart>
      <w:docPartPr>
        <w:name w:val="12F8965626E244EF82CB36D926E29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3E44D-86F5-4EE4-B21D-CE29E3F26F24}"/>
      </w:docPartPr>
      <w:docPartBody>
        <w:p w:rsidR="00000000" w:rsidRDefault="004218B2" w:rsidP="004218B2">
          <w:pPr>
            <w:pStyle w:val="12F8965626E244EF82CB36D926E29D0A"/>
          </w:pPr>
          <w:r>
            <w:t>TOTAL due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8B2"/>
    <w:rsid w:val="004218B2"/>
    <w:rsid w:val="0071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3CE3A4C89C4F9185EE38A2620EFD6D">
    <w:name w:val="F73CE3A4C89C4F9185EE38A2620EFD6D"/>
  </w:style>
  <w:style w:type="paragraph" w:customStyle="1" w:styleId="BDF3C6AFD2F04B92A723070DDFFAD26C">
    <w:name w:val="BDF3C6AFD2F04B92A723070DDFFAD26C"/>
  </w:style>
  <w:style w:type="paragraph" w:customStyle="1" w:styleId="943B67ED65C8498C9E01406186B7FD67">
    <w:name w:val="943B67ED65C8498C9E01406186B7FD67"/>
  </w:style>
  <w:style w:type="paragraph" w:customStyle="1" w:styleId="916710FD31D340EF88B45D81342E27D4">
    <w:name w:val="916710FD31D340EF88B45D81342E27D4"/>
  </w:style>
  <w:style w:type="paragraph" w:customStyle="1" w:styleId="C0FE72AE01D8468CA9EF53042D9E2E21">
    <w:name w:val="C0FE72AE01D8468CA9EF53042D9E2E21"/>
  </w:style>
  <w:style w:type="paragraph" w:customStyle="1" w:styleId="41D91E0C5A3E4A218030408387453A05">
    <w:name w:val="41D91E0C5A3E4A218030408387453A05"/>
  </w:style>
  <w:style w:type="paragraph" w:customStyle="1" w:styleId="B99ADA1EC0584F4FAE091A76DB363C73">
    <w:name w:val="B99ADA1EC0584F4FAE091A76DB363C73"/>
  </w:style>
  <w:style w:type="paragraph" w:customStyle="1" w:styleId="3C7EC2A57C894951803E6E043ABE1CEA">
    <w:name w:val="3C7EC2A57C894951803E6E043ABE1CEA"/>
  </w:style>
  <w:style w:type="paragraph" w:customStyle="1" w:styleId="0E535F0B781D47D18B50222F850EF618">
    <w:name w:val="0E535F0B781D47D18B50222F850EF618"/>
  </w:style>
  <w:style w:type="paragraph" w:customStyle="1" w:styleId="F4865DFCA59E4668A899393F5EB12960">
    <w:name w:val="F4865DFCA59E4668A899393F5EB12960"/>
  </w:style>
  <w:style w:type="paragraph" w:customStyle="1" w:styleId="5399024F876B42D29D0E3D3AD45CC57B">
    <w:name w:val="5399024F876B42D29D0E3D3AD45CC57B"/>
  </w:style>
  <w:style w:type="paragraph" w:customStyle="1" w:styleId="467F3A6D48624A49A08285FF94E0828C">
    <w:name w:val="467F3A6D48624A49A08285FF94E0828C"/>
  </w:style>
  <w:style w:type="paragraph" w:customStyle="1" w:styleId="8DB8E6B2BC104E9DAC3AF9ACA331A446">
    <w:name w:val="8DB8E6B2BC104E9DAC3AF9ACA331A446"/>
  </w:style>
  <w:style w:type="paragraph" w:customStyle="1" w:styleId="3B78152EB4DA45F2B566CF24A3F95E3A">
    <w:name w:val="3B78152EB4DA45F2B566CF24A3F95E3A"/>
  </w:style>
  <w:style w:type="paragraph" w:customStyle="1" w:styleId="9A9177E6E7D24C5DB459A8BDFFB72191">
    <w:name w:val="9A9177E6E7D24C5DB459A8BDFFB72191"/>
  </w:style>
  <w:style w:type="paragraph" w:customStyle="1" w:styleId="4E1A9148BCAF4162841A710BAE28C0E7">
    <w:name w:val="4E1A9148BCAF4162841A710BAE28C0E7"/>
  </w:style>
  <w:style w:type="paragraph" w:customStyle="1" w:styleId="80FE9EFCCB2844D68931F0BCC325B66B">
    <w:name w:val="80FE9EFCCB2844D68931F0BCC325B66B"/>
  </w:style>
  <w:style w:type="paragraph" w:customStyle="1" w:styleId="C8498AE178CD44D0A5AEACE1E3E34380">
    <w:name w:val="C8498AE178CD44D0A5AEACE1E3E34380"/>
  </w:style>
  <w:style w:type="paragraph" w:customStyle="1" w:styleId="F207480E2B7249B09383F693CBEC9118">
    <w:name w:val="F207480E2B7249B09383F693CBEC9118"/>
  </w:style>
  <w:style w:type="paragraph" w:customStyle="1" w:styleId="08F24F795D4D4FB6A13BD3BA59E5F52F">
    <w:name w:val="08F24F795D4D4FB6A13BD3BA59E5F52F"/>
  </w:style>
  <w:style w:type="paragraph" w:customStyle="1" w:styleId="AAC9BD00CC964FE9A25239C7E44731C4">
    <w:name w:val="AAC9BD00CC964FE9A25239C7E44731C4"/>
  </w:style>
  <w:style w:type="paragraph" w:customStyle="1" w:styleId="E0FBCC7B7C4A42E4883E71171622A669">
    <w:name w:val="E0FBCC7B7C4A42E4883E71171622A669"/>
  </w:style>
  <w:style w:type="paragraph" w:customStyle="1" w:styleId="CD57CB0B7B2E426C9108762F2C697932">
    <w:name w:val="CD57CB0B7B2E426C9108762F2C697932"/>
  </w:style>
  <w:style w:type="paragraph" w:customStyle="1" w:styleId="05658DC1BC054BF3A264285DB2991BA0">
    <w:name w:val="05658DC1BC054BF3A264285DB2991BA0"/>
  </w:style>
  <w:style w:type="paragraph" w:customStyle="1" w:styleId="F97B8B6FC241492B9C45944E883DCB22">
    <w:name w:val="F97B8B6FC241492B9C45944E883DCB22"/>
  </w:style>
  <w:style w:type="paragraph" w:customStyle="1" w:styleId="957BE66CEAB44B699E32EF92C3A3DCF8">
    <w:name w:val="957BE66CEAB44B699E32EF92C3A3DCF8"/>
  </w:style>
  <w:style w:type="paragraph" w:customStyle="1" w:styleId="43409EDD86DB4FBEBA48B6A6B92248B1">
    <w:name w:val="43409EDD86DB4FBEBA48B6A6B92248B1"/>
  </w:style>
  <w:style w:type="paragraph" w:customStyle="1" w:styleId="76125A1CB1D94C5B92045CFA790D943E">
    <w:name w:val="76125A1CB1D94C5B92045CFA790D943E"/>
  </w:style>
  <w:style w:type="paragraph" w:customStyle="1" w:styleId="0CEA8698135844A685FC07AAA4280FCD">
    <w:name w:val="0CEA8698135844A685FC07AAA4280FCD"/>
  </w:style>
  <w:style w:type="paragraph" w:customStyle="1" w:styleId="A8E84B56DA054384B8D9A92535AFC902">
    <w:name w:val="A8E84B56DA054384B8D9A92535AFC902"/>
  </w:style>
  <w:style w:type="paragraph" w:customStyle="1" w:styleId="67650F3A53B74C42819C94EEAFBE57D7">
    <w:name w:val="67650F3A53B74C42819C94EEAFBE57D7"/>
  </w:style>
  <w:style w:type="paragraph" w:customStyle="1" w:styleId="82B702BB10384B94A43B81E7B461D6D4">
    <w:name w:val="82B702BB10384B94A43B81E7B461D6D4"/>
  </w:style>
  <w:style w:type="paragraph" w:customStyle="1" w:styleId="5694AE8D18654DA2B29A27C4A17AA661">
    <w:name w:val="5694AE8D18654DA2B29A27C4A17AA661"/>
  </w:style>
  <w:style w:type="paragraph" w:customStyle="1" w:styleId="D48EAFF251914D70AFF93F66DBE9A671">
    <w:name w:val="D48EAFF251914D70AFF93F66DBE9A671"/>
  </w:style>
  <w:style w:type="paragraph" w:customStyle="1" w:styleId="CA44DD7D7FA64415990216C81983BB39">
    <w:name w:val="CA44DD7D7FA64415990216C81983BB39"/>
  </w:style>
  <w:style w:type="paragraph" w:customStyle="1" w:styleId="2EBD170932DE40E8B89DA5027E6EB447">
    <w:name w:val="2EBD170932DE40E8B89DA5027E6EB447"/>
  </w:style>
  <w:style w:type="paragraph" w:customStyle="1" w:styleId="7F9850D9120E4B64A957A89F55E853C4">
    <w:name w:val="7F9850D9120E4B64A957A89F55E853C4"/>
  </w:style>
  <w:style w:type="paragraph" w:customStyle="1" w:styleId="0D68F6A012C44E44B67AC380B4F20B14">
    <w:name w:val="0D68F6A012C44E44B67AC380B4F20B14"/>
  </w:style>
  <w:style w:type="paragraph" w:customStyle="1" w:styleId="C1ADCA22CEAB417EAEB2071C39E57CA4">
    <w:name w:val="C1ADCA22CEAB417EAEB2071C39E57CA4"/>
  </w:style>
  <w:style w:type="paragraph" w:customStyle="1" w:styleId="7D41F0AEDC0040B8A50F607B994D8DD1">
    <w:name w:val="7D41F0AEDC0040B8A50F607B994D8DD1"/>
  </w:style>
  <w:style w:type="paragraph" w:customStyle="1" w:styleId="B9D4A7B68F9F44199CF3E3037EE0903F">
    <w:name w:val="B9D4A7B68F9F44199CF3E3037EE0903F"/>
  </w:style>
  <w:style w:type="paragraph" w:customStyle="1" w:styleId="5AFCEF2E93544281B79162569DB34249">
    <w:name w:val="5AFCEF2E93544281B79162569DB34249"/>
  </w:style>
  <w:style w:type="paragraph" w:customStyle="1" w:styleId="4F283FF5BBD7411D9E59BDB0C8E9849C">
    <w:name w:val="4F283FF5BBD7411D9E59BDB0C8E9849C"/>
  </w:style>
  <w:style w:type="paragraph" w:customStyle="1" w:styleId="1AFAE0D569A34261A466160B49CA7EAA">
    <w:name w:val="1AFAE0D569A34261A466160B49CA7EAA"/>
  </w:style>
  <w:style w:type="paragraph" w:customStyle="1" w:styleId="DA3E639D1BE6493FBA52918649588842">
    <w:name w:val="DA3E639D1BE6493FBA52918649588842"/>
  </w:style>
  <w:style w:type="paragraph" w:customStyle="1" w:styleId="A7B8537219A14985B0F9EF27D033811A">
    <w:name w:val="A7B8537219A14985B0F9EF27D033811A"/>
  </w:style>
  <w:style w:type="paragraph" w:customStyle="1" w:styleId="00BE2E0A661C41A4B650E49A7F6B3406">
    <w:name w:val="00BE2E0A661C41A4B650E49A7F6B3406"/>
  </w:style>
  <w:style w:type="paragraph" w:customStyle="1" w:styleId="E365AF200D354200BBC4EF0DFF3FB3A0">
    <w:name w:val="E365AF200D354200BBC4EF0DFF3FB3A0"/>
  </w:style>
  <w:style w:type="paragraph" w:customStyle="1" w:styleId="FDB6F1DA51C74A9681BBB366AB75D11F">
    <w:name w:val="FDB6F1DA51C74A9681BBB366AB75D11F"/>
  </w:style>
  <w:style w:type="paragraph" w:customStyle="1" w:styleId="6D2B39F656F9432086B2A900FEDC33C9">
    <w:name w:val="6D2B39F656F9432086B2A900FEDC33C9"/>
  </w:style>
  <w:style w:type="paragraph" w:customStyle="1" w:styleId="F88760C341ED425381C55EF80B755183">
    <w:name w:val="F88760C341ED425381C55EF80B755183"/>
  </w:style>
  <w:style w:type="paragraph" w:customStyle="1" w:styleId="9724D0F7C5754FDF99332942CFD7E2C3">
    <w:name w:val="9724D0F7C5754FDF99332942CFD7E2C3"/>
  </w:style>
  <w:style w:type="paragraph" w:customStyle="1" w:styleId="12F8965626E244EF82CB36D926E29D0A">
    <w:name w:val="12F8965626E244EF82CB36D926E29D0A"/>
    <w:rsid w:val="004218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Invoice.dotx</Template>
  <TotalTime>37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Ryan Bucinell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cp:lastPrinted>2021-12-22T05:18:00Z</cp:lastPrinted>
  <dcterms:created xsi:type="dcterms:W3CDTF">2021-12-22T04:42:00Z</dcterms:created>
  <dcterms:modified xsi:type="dcterms:W3CDTF">2021-12-22T05:19:00Z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